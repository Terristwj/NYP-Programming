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C5B" w:rsidRDefault="00CA6513" w:rsidP="003B3C5B">
      <w:pPr>
        <w:pStyle w:val="Heading2"/>
        <w:rPr>
          <w:rFonts w:asciiTheme="majorHAnsi" w:hAnsiTheme="majorHAnsi"/>
          <w:i w:val="0"/>
          <w:color w:val="1F497D" w:themeColor="text2"/>
        </w:rPr>
      </w:pPr>
      <w:r>
        <w:rPr>
          <w:rFonts w:asciiTheme="majorHAnsi" w:hAnsiTheme="majorHAnsi"/>
          <w:i w:val="0"/>
          <w:color w:val="1F497D" w:themeColor="text2"/>
        </w:rPr>
        <w:t xml:space="preserve">IT2605 </w:t>
      </w:r>
      <w:r w:rsidR="00164DF5">
        <w:rPr>
          <w:rFonts w:asciiTheme="majorHAnsi" w:hAnsiTheme="majorHAnsi"/>
          <w:i w:val="0"/>
          <w:color w:val="1F497D" w:themeColor="text2"/>
        </w:rPr>
        <w:t>Review Questions</w:t>
      </w:r>
      <w:r w:rsidR="007A1387">
        <w:rPr>
          <w:rFonts w:asciiTheme="majorHAnsi" w:hAnsiTheme="majorHAnsi"/>
          <w:i w:val="0"/>
          <w:color w:val="1F497D" w:themeColor="text2"/>
        </w:rPr>
        <w:t xml:space="preserve"> </w:t>
      </w:r>
      <w:r w:rsidR="00457CA7">
        <w:rPr>
          <w:rFonts w:asciiTheme="majorHAnsi" w:hAnsiTheme="majorHAnsi"/>
          <w:i w:val="0"/>
          <w:color w:val="1F497D" w:themeColor="text2"/>
        </w:rPr>
        <w:t>2</w:t>
      </w:r>
    </w:p>
    <w:p w:rsidR="00444B2A" w:rsidRPr="00444B2A" w:rsidRDefault="00444B2A" w:rsidP="00444B2A">
      <w:pPr>
        <w:pStyle w:val="Heading3"/>
      </w:pPr>
    </w:p>
    <w:tbl>
      <w:tblPr>
        <w:tblStyle w:val="TableGrid"/>
        <w:tblpPr w:leftFromText="180" w:rightFromText="180" w:vertAnchor="text" w:tblpX="-34" w:tblpY="1"/>
        <w:tblOverlap w:val="never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11"/>
        <w:gridCol w:w="3969"/>
      </w:tblGrid>
      <w:tr w:rsidR="00444B2A" w:rsidRPr="00D170AB" w:rsidTr="00D13C49">
        <w:tc>
          <w:tcPr>
            <w:tcW w:w="5211" w:type="dxa"/>
          </w:tcPr>
          <w:p w:rsidR="00444B2A" w:rsidRPr="00D170AB" w:rsidRDefault="00444B2A" w:rsidP="00D13C49">
            <w:pPr>
              <w:spacing w:before="40" w:after="60"/>
              <w:rPr>
                <w:rFonts w:asciiTheme="minorHAnsi" w:hAnsiTheme="minorHAnsi" w:cs="Arial"/>
              </w:rPr>
            </w:pPr>
            <w:r w:rsidRPr="00D170AB">
              <w:rPr>
                <w:rFonts w:asciiTheme="minorHAnsi" w:hAnsiTheme="minorHAnsi" w:cs="Arial"/>
              </w:rPr>
              <w:t xml:space="preserve">Name: </w:t>
            </w:r>
            <w:r w:rsidRPr="00D170AB">
              <w:rPr>
                <w:rFonts w:asciiTheme="minorHAnsi" w:hAnsiTheme="minorHAnsi" w:cs="Arial"/>
                <w:b/>
              </w:rPr>
              <w:t>_____________________________</w:t>
            </w:r>
          </w:p>
        </w:tc>
        <w:tc>
          <w:tcPr>
            <w:tcW w:w="3969" w:type="dxa"/>
          </w:tcPr>
          <w:p w:rsidR="00444B2A" w:rsidRPr="00D170AB" w:rsidRDefault="00444B2A" w:rsidP="00D13C49">
            <w:pPr>
              <w:spacing w:before="40" w:after="60"/>
              <w:rPr>
                <w:rFonts w:asciiTheme="minorHAnsi" w:hAnsiTheme="minorHAnsi" w:cs="Arial"/>
              </w:rPr>
            </w:pPr>
            <w:r w:rsidRPr="00D170AB">
              <w:rPr>
                <w:rFonts w:asciiTheme="minorHAnsi" w:hAnsiTheme="minorHAnsi" w:cs="Arial"/>
              </w:rPr>
              <w:t xml:space="preserve">Admin No: </w:t>
            </w:r>
            <w:r w:rsidRPr="00D170AB">
              <w:rPr>
                <w:rFonts w:asciiTheme="minorHAnsi" w:hAnsiTheme="minorHAnsi" w:cs="Arial"/>
                <w:b/>
              </w:rPr>
              <w:t>______________</w:t>
            </w:r>
          </w:p>
        </w:tc>
      </w:tr>
      <w:tr w:rsidR="00444B2A" w:rsidRPr="00D170AB" w:rsidTr="00D13C49">
        <w:tc>
          <w:tcPr>
            <w:tcW w:w="5211" w:type="dxa"/>
          </w:tcPr>
          <w:p w:rsidR="00444B2A" w:rsidRPr="00D170AB" w:rsidRDefault="00444B2A" w:rsidP="00D13C49">
            <w:pPr>
              <w:pStyle w:val="Heading2"/>
              <w:rPr>
                <w:color w:val="1F497D" w:themeColor="text2"/>
              </w:rPr>
            </w:pPr>
          </w:p>
        </w:tc>
        <w:tc>
          <w:tcPr>
            <w:tcW w:w="3969" w:type="dxa"/>
          </w:tcPr>
          <w:p w:rsidR="00444B2A" w:rsidRPr="00D170AB" w:rsidRDefault="00444B2A" w:rsidP="00D13C49">
            <w:pPr>
              <w:spacing w:before="40" w:after="60"/>
              <w:rPr>
                <w:rFonts w:asciiTheme="minorHAnsi" w:hAnsiTheme="minorHAnsi" w:cs="Arial"/>
              </w:rPr>
            </w:pPr>
            <w:r w:rsidRPr="00D170AB">
              <w:rPr>
                <w:rFonts w:asciiTheme="minorHAnsi" w:hAnsiTheme="minorHAnsi" w:cs="Arial"/>
              </w:rPr>
              <w:t xml:space="preserve">Module Group: </w:t>
            </w:r>
            <w:r w:rsidRPr="00D170AB">
              <w:rPr>
                <w:rFonts w:asciiTheme="minorHAnsi" w:hAnsiTheme="minorHAnsi" w:cs="Arial"/>
                <w:b/>
              </w:rPr>
              <w:t>____________</w:t>
            </w:r>
          </w:p>
        </w:tc>
      </w:tr>
    </w:tbl>
    <w:p w:rsidR="00587D42" w:rsidRDefault="0015003D">
      <w:pPr>
        <w:pStyle w:val="Heading3"/>
        <w:rPr>
          <w:rFonts w:asciiTheme="minorHAnsi" w:hAnsiTheme="minorHAnsi"/>
          <w:color w:val="1F497D" w:themeColor="text2"/>
          <w:u w:val="single"/>
        </w:rPr>
      </w:pPr>
      <w:r>
        <w:rPr>
          <w:rFonts w:asciiTheme="minorHAnsi" w:hAnsiTheme="minorHAnsi"/>
          <w:color w:val="1F497D" w:themeColor="text2"/>
          <w:u w:val="single"/>
        </w:rPr>
        <w:t xml:space="preserve">Exercise 1: </w:t>
      </w:r>
      <w:r w:rsidR="00457CA7">
        <w:rPr>
          <w:rFonts w:asciiTheme="minorHAnsi" w:hAnsiTheme="minorHAnsi"/>
          <w:color w:val="1F497D" w:themeColor="text2"/>
          <w:u w:val="single"/>
        </w:rPr>
        <w:t>Well-Formed XML</w:t>
      </w:r>
      <w:r w:rsidR="00DE2EF0">
        <w:rPr>
          <w:rFonts w:asciiTheme="minorHAnsi" w:hAnsiTheme="minorHAnsi"/>
          <w:color w:val="1F497D" w:themeColor="text2"/>
          <w:u w:val="single"/>
        </w:rPr>
        <w:t xml:space="preserve">  </w:t>
      </w:r>
    </w:p>
    <w:p w:rsidR="00DE2EF0" w:rsidRPr="00DE2EF0" w:rsidRDefault="00DE2EF0" w:rsidP="00DE2EF0">
      <w:pPr>
        <w:pStyle w:val="BodyText"/>
        <w:rPr>
          <w:rFonts w:asciiTheme="minorHAnsi" w:hAnsiTheme="minorHAnsi" w:cstheme="minorHAnsi"/>
        </w:rPr>
      </w:pPr>
      <w:r w:rsidRPr="00DE2EF0">
        <w:rPr>
          <w:rFonts w:asciiTheme="minorHAnsi" w:hAnsiTheme="minorHAnsi" w:cstheme="minorHAnsi"/>
          <w:noProof/>
          <w:lang w:val="en-SG" w:eastAsia="zh-CN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column">
                  <wp:posOffset>5787</wp:posOffset>
                </wp:positionH>
                <wp:positionV relativeFrom="paragraph">
                  <wp:posOffset>417235</wp:posOffset>
                </wp:positionV>
                <wp:extent cx="5527675" cy="4391025"/>
                <wp:effectExtent l="0" t="0" r="158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7675" cy="439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7CA7" w:rsidRDefault="00457CA7" w:rsidP="00457CA7">
                            <w:proofErr w:type="gramStart"/>
                            <w:r>
                              <w:t>&lt;?xml</w:t>
                            </w:r>
                            <w:proofErr w:type="gramEnd"/>
                            <w:r>
                              <w:t xml:space="preserve"> version="1.0" encoding="utf-8" ?&gt;</w:t>
                            </w:r>
                          </w:p>
                          <w:p w:rsidR="00457CA7" w:rsidRDefault="00457CA7" w:rsidP="00457CA7">
                            <w:r>
                              <w:t>&lt;Notes&gt;</w:t>
                            </w:r>
                          </w:p>
                          <w:p w:rsidR="00457CA7" w:rsidRDefault="00457CA7" w:rsidP="00457CA7">
                            <w:r>
                              <w:t xml:space="preserve">  </w:t>
                            </w:r>
                            <w:proofErr w:type="gramStart"/>
                            <w:r>
                              <w:t>&lt;![</w:t>
                            </w:r>
                            <w:proofErr w:type="gramEnd"/>
                            <w:r>
                              <w:t xml:space="preserve">CDATA[There are over 60 employees at Biotech. This document </w:t>
                            </w:r>
                          </w:p>
                          <w:p w:rsidR="00457CA7" w:rsidRDefault="00457CA7" w:rsidP="00457CA7">
                            <w:r>
                              <w:t xml:space="preserve">  contains data on each employee’s including name, id, </w:t>
                            </w:r>
                          </w:p>
                          <w:p w:rsidR="00457CA7" w:rsidRDefault="00457CA7" w:rsidP="00457CA7">
                            <w:r>
                              <w:t xml:space="preserve">  department, role, CPF number, marital status and salary. </w:t>
                            </w:r>
                          </w:p>
                          <w:p w:rsidR="00457CA7" w:rsidRDefault="00457CA7" w:rsidP="00457CA7">
                            <w:r>
                              <w:t xml:space="preserve"> ]]&gt;</w:t>
                            </w:r>
                          </w:p>
                          <w:p w:rsidR="00457CA7" w:rsidRDefault="00457CA7" w:rsidP="00457CA7">
                            <w:r>
                              <w:t>&lt;/Notes&gt;</w:t>
                            </w:r>
                          </w:p>
                          <w:p w:rsidR="00457CA7" w:rsidRDefault="00457CA7" w:rsidP="00457CA7">
                            <w:r>
                              <w:t>&lt;Employee&gt;</w:t>
                            </w:r>
                          </w:p>
                          <w:p w:rsidR="00457CA7" w:rsidRDefault="00457CA7" w:rsidP="00457CA7">
                            <w:pPr>
                              <w:ind w:firstLine="720"/>
                            </w:pPr>
                            <w:r>
                              <w:t xml:space="preserve">&lt;Name ID= </w:t>
                            </w:r>
                            <w:proofErr w:type="spellStart"/>
                            <w:r>
                              <w:t>JanRich</w:t>
                            </w:r>
                            <w:proofErr w:type="spellEnd"/>
                            <w:r>
                              <w:t>&gt;Janice Richardson&lt;/Name&gt;</w:t>
                            </w:r>
                          </w:p>
                          <w:p w:rsidR="00457CA7" w:rsidRDefault="00457CA7" w:rsidP="00457CA7">
                            <w:r>
                              <w:t xml:space="preserve">  </w:t>
                            </w:r>
                            <w:r>
                              <w:tab/>
                              <w:t>&lt;Role&gt;Finance Supervisor&lt;/Role&gt;</w:t>
                            </w:r>
                          </w:p>
                          <w:p w:rsidR="00457CA7" w:rsidRDefault="00457CA7" w:rsidP="00457CA7">
                            <w:r>
                              <w:tab/>
                              <w:t xml:space="preserve"> &lt;</w:t>
                            </w:r>
                            <w:proofErr w:type="spellStart"/>
                            <w:r>
                              <w:t>CPF_Number</w:t>
                            </w:r>
                            <w:proofErr w:type="spellEnd"/>
                            <w:r>
                              <w:t>&gt;370-16-3631&lt;/</w:t>
                            </w:r>
                            <w:proofErr w:type="spellStart"/>
                            <w:r>
                              <w:t>CPF_Number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457CA7" w:rsidRDefault="00457CA7" w:rsidP="00457CA7">
                            <w:r>
                              <w:t xml:space="preserve">  </w:t>
                            </w:r>
                            <w:r>
                              <w:tab/>
                              <w:t>&lt;Marital Status&gt;Single&lt;/Marital status&gt;</w:t>
                            </w:r>
                          </w:p>
                          <w:p w:rsidR="00457CA7" w:rsidRDefault="00457CA7" w:rsidP="00457CA7">
                            <w:r>
                              <w:t xml:space="preserve">  </w:t>
                            </w:r>
                            <w:r>
                              <w:tab/>
                              <w:t>&lt;Salary&gt;$4,500&lt;/Salary&gt;</w:t>
                            </w:r>
                          </w:p>
                          <w:p w:rsidR="00457CA7" w:rsidRDefault="00457CA7" w:rsidP="00457CA7">
                            <w:r>
                              <w:t>&lt;/Employee&gt;</w:t>
                            </w:r>
                          </w:p>
                          <w:p w:rsidR="00457CA7" w:rsidRDefault="00457CA7" w:rsidP="00457CA7">
                            <w:r>
                              <w:t>&lt;Employee&gt;</w:t>
                            </w:r>
                          </w:p>
                          <w:p w:rsidR="00457CA7" w:rsidRDefault="00457CA7" w:rsidP="00457CA7">
                            <w:r>
                              <w:t xml:space="preserve">  </w:t>
                            </w:r>
                            <w:r>
                              <w:tab/>
                              <w:t>&lt;Name ID= '</w:t>
                            </w:r>
                            <w:proofErr w:type="spellStart"/>
                            <w:r>
                              <w:t>AlanWu</w:t>
                            </w:r>
                            <w:proofErr w:type="spellEnd"/>
                            <w:r>
                              <w:t>'&gt;Alan Wu&lt;/Name&gt;</w:t>
                            </w:r>
                          </w:p>
                          <w:p w:rsidR="00457CA7" w:rsidRDefault="00457CA7" w:rsidP="00457CA7">
                            <w:r>
                              <w:t xml:space="preserve">  </w:t>
                            </w:r>
                            <w:r>
                              <w:tab/>
                              <w:t>&lt;Role&gt;&lt;/Role&gt;</w:t>
                            </w:r>
                          </w:p>
                          <w:p w:rsidR="00457CA7" w:rsidRDefault="00457CA7" w:rsidP="00457CA7">
                            <w:r>
                              <w:t xml:space="preserve">  </w:t>
                            </w:r>
                            <w:r>
                              <w:tab/>
                              <w:t>&lt;Department&gt;Research&lt;/Department&gt;</w:t>
                            </w:r>
                          </w:p>
                          <w:p w:rsidR="00457CA7" w:rsidRDefault="00457CA7" w:rsidP="00457CA7">
                            <w:r>
                              <w:t xml:space="preserve">  </w:t>
                            </w:r>
                            <w:r>
                              <w:tab/>
                              <w:t>&lt;</w:t>
                            </w:r>
                            <w:proofErr w:type="spellStart"/>
                            <w:r>
                              <w:t>CPF_Number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457CA7" w:rsidRDefault="00457CA7" w:rsidP="00457CA7">
                            <w:r>
                              <w:t xml:space="preserve">    </w:t>
                            </w:r>
                            <w:r>
                              <w:tab/>
                              <w:t>385-22-3311</w:t>
                            </w:r>
                          </w:p>
                          <w:p w:rsidR="00457CA7" w:rsidRDefault="00457CA7" w:rsidP="00457CA7">
                            <w:r>
                              <w:t xml:space="preserve">    </w:t>
                            </w:r>
                            <w:r>
                              <w:tab/>
                              <w:t>&lt;</w:t>
                            </w:r>
                            <w:proofErr w:type="spellStart"/>
                            <w:r>
                              <w:t>Marital_status</w:t>
                            </w:r>
                            <w:proofErr w:type="spellEnd"/>
                            <w:r>
                              <w:t>&gt;Married&lt;/</w:t>
                            </w:r>
                            <w:proofErr w:type="spellStart"/>
                            <w:r>
                              <w:t>Marital_status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457CA7" w:rsidRDefault="00457CA7" w:rsidP="00457CA7">
                            <w:r>
                              <w:t xml:space="preserve">    </w:t>
                            </w:r>
                            <w:r>
                              <w:tab/>
                              <w:t>&lt;Salary&gt;$52,800&lt;/Salary&gt;</w:t>
                            </w:r>
                          </w:p>
                          <w:p w:rsidR="00457CA7" w:rsidRDefault="00457CA7" w:rsidP="00457CA7">
                            <w:r>
                              <w:t xml:space="preserve">  &lt;/Employee&gt;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45pt;margin-top:32.85pt;width:435.25pt;height:345.7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">
                <v:textbox>
                  <w:txbxContent>
                    <w:p w:rsidR="00457CA7" w:rsidRDefault="00457CA7" w:rsidP="00457CA7">
                      <w:proofErr w:type="gramStart"/>
                      <w:r>
                        <w:t>&lt;?xml</w:t>
                      </w:r>
                      <w:proofErr w:type="gramEnd"/>
                      <w:r>
                        <w:t xml:space="preserve"> version="1.0" encoding="utf-8" ?&gt;</w:t>
                      </w:r>
                    </w:p>
                    <w:p w:rsidR="00457CA7" w:rsidRDefault="00457CA7" w:rsidP="00457CA7">
                      <w:r>
                        <w:t>&lt;Notes&gt;</w:t>
                      </w:r>
                    </w:p>
                    <w:p w:rsidR="00457CA7" w:rsidRDefault="00457CA7" w:rsidP="00457CA7">
                      <w:r>
                        <w:t xml:space="preserve">  </w:t>
                      </w:r>
                      <w:proofErr w:type="gramStart"/>
                      <w:r>
                        <w:t>&lt;![</w:t>
                      </w:r>
                      <w:proofErr w:type="gramEnd"/>
                      <w:r>
                        <w:t xml:space="preserve">CDATA[There are over 60 employees at Biotech. This document </w:t>
                      </w:r>
                    </w:p>
                    <w:p w:rsidR="00457CA7" w:rsidRDefault="00457CA7" w:rsidP="00457CA7">
                      <w:r>
                        <w:t xml:space="preserve">  contains data on each employee’s including name, id, </w:t>
                      </w:r>
                    </w:p>
                    <w:p w:rsidR="00457CA7" w:rsidRDefault="00457CA7" w:rsidP="00457CA7">
                      <w:r>
                        <w:t xml:space="preserve">  department, role, CPF number, marital status and salary. </w:t>
                      </w:r>
                    </w:p>
                    <w:p w:rsidR="00457CA7" w:rsidRDefault="00457CA7" w:rsidP="00457CA7">
                      <w:r>
                        <w:t xml:space="preserve"> ]]&gt;</w:t>
                      </w:r>
                    </w:p>
                    <w:p w:rsidR="00457CA7" w:rsidRDefault="00457CA7" w:rsidP="00457CA7">
                      <w:r>
                        <w:t>&lt;/Notes&gt;</w:t>
                      </w:r>
                    </w:p>
                    <w:p w:rsidR="00457CA7" w:rsidRDefault="00457CA7" w:rsidP="00457CA7">
                      <w:r>
                        <w:t>&lt;Employee&gt;</w:t>
                      </w:r>
                    </w:p>
                    <w:p w:rsidR="00457CA7" w:rsidRDefault="00457CA7" w:rsidP="00457CA7">
                      <w:pPr>
                        <w:ind w:firstLine="720"/>
                      </w:pPr>
                      <w:r>
                        <w:t xml:space="preserve">&lt;Name ID= </w:t>
                      </w:r>
                      <w:proofErr w:type="spellStart"/>
                      <w:r>
                        <w:t>JanRich</w:t>
                      </w:r>
                      <w:proofErr w:type="spellEnd"/>
                      <w:r>
                        <w:t>&gt;Janice Richardson&lt;/Name&gt;</w:t>
                      </w:r>
                    </w:p>
                    <w:p w:rsidR="00457CA7" w:rsidRDefault="00457CA7" w:rsidP="00457CA7">
                      <w:r>
                        <w:t xml:space="preserve">  </w:t>
                      </w:r>
                      <w:r>
                        <w:tab/>
                        <w:t>&lt;Role&gt;Finance Supervisor&lt;/Role&gt;</w:t>
                      </w:r>
                    </w:p>
                    <w:p w:rsidR="00457CA7" w:rsidRDefault="00457CA7" w:rsidP="00457CA7">
                      <w:r>
                        <w:tab/>
                        <w:t xml:space="preserve"> &lt;</w:t>
                      </w:r>
                      <w:proofErr w:type="spellStart"/>
                      <w:r>
                        <w:t>CPF_Number</w:t>
                      </w:r>
                      <w:proofErr w:type="spellEnd"/>
                      <w:r>
                        <w:t>&gt;370-16-3631&lt;/</w:t>
                      </w:r>
                      <w:proofErr w:type="spellStart"/>
                      <w:r>
                        <w:t>CPF_Number</w:t>
                      </w:r>
                      <w:proofErr w:type="spellEnd"/>
                      <w:r>
                        <w:t>&gt;</w:t>
                      </w:r>
                    </w:p>
                    <w:p w:rsidR="00457CA7" w:rsidRDefault="00457CA7" w:rsidP="00457CA7">
                      <w:r>
                        <w:t xml:space="preserve">  </w:t>
                      </w:r>
                      <w:r>
                        <w:tab/>
                        <w:t>&lt;Marital Status&gt;Single&lt;/Marital status&gt;</w:t>
                      </w:r>
                    </w:p>
                    <w:p w:rsidR="00457CA7" w:rsidRDefault="00457CA7" w:rsidP="00457CA7">
                      <w:r>
                        <w:t xml:space="preserve">  </w:t>
                      </w:r>
                      <w:r>
                        <w:tab/>
                        <w:t>&lt;Salary&gt;$4,500&lt;/Salary&gt;</w:t>
                      </w:r>
                    </w:p>
                    <w:p w:rsidR="00457CA7" w:rsidRDefault="00457CA7" w:rsidP="00457CA7">
                      <w:r>
                        <w:t>&lt;/Employee&gt;</w:t>
                      </w:r>
                    </w:p>
                    <w:p w:rsidR="00457CA7" w:rsidRDefault="00457CA7" w:rsidP="00457CA7">
                      <w:r>
                        <w:t>&lt;Employee&gt;</w:t>
                      </w:r>
                    </w:p>
                    <w:p w:rsidR="00457CA7" w:rsidRDefault="00457CA7" w:rsidP="00457CA7">
                      <w:r>
                        <w:t xml:space="preserve">  </w:t>
                      </w:r>
                      <w:r>
                        <w:tab/>
                        <w:t>&lt;Name ID= '</w:t>
                      </w:r>
                      <w:proofErr w:type="spellStart"/>
                      <w:r>
                        <w:t>AlanWu</w:t>
                      </w:r>
                      <w:proofErr w:type="spellEnd"/>
                      <w:r>
                        <w:t>'&gt;Alan Wu&lt;/Name&gt;</w:t>
                      </w:r>
                    </w:p>
                    <w:p w:rsidR="00457CA7" w:rsidRDefault="00457CA7" w:rsidP="00457CA7">
                      <w:r>
                        <w:t xml:space="preserve">  </w:t>
                      </w:r>
                      <w:r>
                        <w:tab/>
                        <w:t>&lt;Role&gt;&lt;/Role&gt;</w:t>
                      </w:r>
                    </w:p>
                    <w:p w:rsidR="00457CA7" w:rsidRDefault="00457CA7" w:rsidP="00457CA7">
                      <w:r>
                        <w:t xml:space="preserve">  </w:t>
                      </w:r>
                      <w:r>
                        <w:tab/>
                        <w:t>&lt;Department&gt;Research&lt;/Department&gt;</w:t>
                      </w:r>
                    </w:p>
                    <w:p w:rsidR="00457CA7" w:rsidRDefault="00457CA7" w:rsidP="00457CA7">
                      <w:r>
                        <w:t xml:space="preserve">  </w:t>
                      </w:r>
                      <w:r>
                        <w:tab/>
                        <w:t>&lt;</w:t>
                      </w:r>
                      <w:proofErr w:type="spellStart"/>
                      <w:r>
                        <w:t>CPF_Number</w:t>
                      </w:r>
                      <w:proofErr w:type="spellEnd"/>
                      <w:r>
                        <w:t>&gt;</w:t>
                      </w:r>
                    </w:p>
                    <w:p w:rsidR="00457CA7" w:rsidRDefault="00457CA7" w:rsidP="00457CA7">
                      <w:r>
                        <w:t xml:space="preserve">    </w:t>
                      </w:r>
                      <w:r>
                        <w:tab/>
                        <w:t>385-22-3311</w:t>
                      </w:r>
                    </w:p>
                    <w:p w:rsidR="00457CA7" w:rsidRDefault="00457CA7" w:rsidP="00457CA7">
                      <w:r>
                        <w:t xml:space="preserve">    </w:t>
                      </w:r>
                      <w:r>
                        <w:tab/>
                        <w:t>&lt;</w:t>
                      </w:r>
                      <w:proofErr w:type="spellStart"/>
                      <w:r>
                        <w:t>Marital_status</w:t>
                      </w:r>
                      <w:proofErr w:type="spellEnd"/>
                      <w:r>
                        <w:t>&gt;Married&lt;/</w:t>
                      </w:r>
                      <w:proofErr w:type="spellStart"/>
                      <w:r>
                        <w:t>Marital_status</w:t>
                      </w:r>
                      <w:proofErr w:type="spellEnd"/>
                      <w:r>
                        <w:t>&gt;</w:t>
                      </w:r>
                    </w:p>
                    <w:p w:rsidR="00457CA7" w:rsidRDefault="00457CA7" w:rsidP="00457CA7">
                      <w:r>
                        <w:t xml:space="preserve">    </w:t>
                      </w:r>
                      <w:r>
                        <w:tab/>
                        <w:t>&lt;Salary&gt;$52,800&lt;/Salary&gt;</w:t>
                      </w:r>
                    </w:p>
                    <w:p w:rsidR="00457CA7" w:rsidRDefault="00457CA7" w:rsidP="00457CA7">
                      <w:r>
                        <w:t xml:space="preserve">  &lt;/Employee&gt;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E2EF0">
        <w:rPr>
          <w:rFonts w:asciiTheme="minorHAnsi" w:hAnsiTheme="minorHAnsi" w:cstheme="minorHAnsi"/>
        </w:rPr>
        <w:t>The XML document below is not well-formed.</w:t>
      </w:r>
    </w:p>
    <w:p w:rsidR="00851C8F" w:rsidRDefault="00851C8F" w:rsidP="00851C8F">
      <w:pPr>
        <w:pStyle w:val="ListItem-Numbered"/>
        <w:numPr>
          <w:ilvl w:val="0"/>
          <w:numId w:val="0"/>
        </w:numPr>
        <w:rPr>
          <w:rFonts w:asciiTheme="minorHAnsi" w:hAnsiTheme="minorHAnsi"/>
        </w:rPr>
      </w:pPr>
    </w:p>
    <w:p w:rsidR="00457CA7" w:rsidRDefault="00457CA7" w:rsidP="00851C8F">
      <w:pPr>
        <w:pStyle w:val="ListItem-Numbered"/>
        <w:numPr>
          <w:ilvl w:val="0"/>
          <w:numId w:val="0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Identify </w:t>
      </w:r>
      <w:r w:rsidR="00DE2EF0">
        <w:rPr>
          <w:rFonts w:asciiTheme="minorHAnsi" w:hAnsiTheme="minorHAnsi"/>
        </w:rPr>
        <w:t>4</w:t>
      </w:r>
      <w:r>
        <w:rPr>
          <w:rFonts w:asciiTheme="minorHAnsi" w:hAnsiTheme="minorHAnsi"/>
        </w:rPr>
        <w:t xml:space="preserve"> syntax error</w:t>
      </w:r>
      <w:r w:rsidR="00DE2EF0">
        <w:rPr>
          <w:rFonts w:asciiTheme="minorHAnsi" w:hAnsiTheme="minorHAnsi"/>
        </w:rPr>
        <w:t>s</w:t>
      </w:r>
      <w:r>
        <w:rPr>
          <w:rFonts w:asciiTheme="minorHAnsi" w:hAnsiTheme="minorHAnsi"/>
        </w:rPr>
        <w:t xml:space="preserve"> </w:t>
      </w:r>
      <w:r w:rsidR="00DE2EF0">
        <w:rPr>
          <w:rFonts w:asciiTheme="minorHAnsi" w:hAnsiTheme="minorHAnsi"/>
        </w:rPr>
        <w:t>and write you answers.</w:t>
      </w:r>
    </w:p>
    <w:p w:rsidR="00457CA7" w:rsidRDefault="00457CA7" w:rsidP="00851C8F">
      <w:pPr>
        <w:pStyle w:val="ListItem-Numbered"/>
        <w:numPr>
          <w:ilvl w:val="0"/>
          <w:numId w:val="0"/>
        </w:numPr>
        <w:rPr>
          <w:rFonts w:asciiTheme="minorHAnsi" w:hAnsiTheme="minorHAnsi"/>
        </w:rPr>
      </w:pPr>
    </w:p>
    <w:p w:rsidR="00CA6513" w:rsidRPr="00CA6513" w:rsidRDefault="00CA6513" w:rsidP="00457CA7">
      <w:pPr>
        <w:pStyle w:val="ListItem-Numbered"/>
        <w:numPr>
          <w:ilvl w:val="0"/>
          <w:numId w:val="0"/>
        </w:numPr>
        <w:rPr>
          <w:rFonts w:asciiTheme="minorHAnsi" w:hAnsiTheme="minorHAnsi"/>
        </w:rPr>
      </w:pPr>
      <w:r w:rsidRPr="00E51E2C">
        <w:rPr>
          <w:rFonts w:asciiTheme="minorHAnsi" w:hAnsiTheme="minorHAnsi"/>
          <w:sz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5003D" w:rsidRDefault="0015003D">
      <w:pPr>
        <w:rPr>
          <w:rFonts w:asciiTheme="minorHAnsi" w:hAnsiTheme="minorHAnsi"/>
        </w:rPr>
      </w:pPr>
    </w:p>
    <w:p w:rsidR="00540239" w:rsidRPr="0015003D" w:rsidRDefault="0015003D" w:rsidP="0015003D">
      <w:pPr>
        <w:pStyle w:val="Heading3"/>
      </w:pPr>
      <w:r>
        <w:rPr>
          <w:rFonts w:asciiTheme="minorHAnsi" w:hAnsiTheme="minorHAnsi"/>
          <w:color w:val="1F497D" w:themeColor="text2"/>
          <w:u w:val="single"/>
        </w:rPr>
        <w:t xml:space="preserve">Exercise 2: </w:t>
      </w:r>
      <w:r w:rsidRPr="0015003D">
        <w:rPr>
          <w:rFonts w:asciiTheme="minorHAnsi" w:hAnsiTheme="minorHAnsi"/>
          <w:color w:val="1F497D" w:themeColor="text2"/>
          <w:u w:val="single"/>
        </w:rPr>
        <w:t>Examine a Web Service</w:t>
      </w:r>
    </w:p>
    <w:p w:rsidR="0015003D" w:rsidRDefault="0015003D" w:rsidP="0015003D">
      <w:pPr>
        <w:pStyle w:val="ListItem-Numbered"/>
        <w:numPr>
          <w:ilvl w:val="0"/>
          <w:numId w:val="0"/>
        </w:numPr>
        <w:rPr>
          <w:rFonts w:asciiTheme="minorHAnsi" w:hAnsiTheme="minorHAnsi"/>
          <w:color w:val="1F497D" w:themeColor="text2"/>
          <w:u w:val="single"/>
        </w:rPr>
      </w:pPr>
    </w:p>
    <w:p w:rsidR="0015003D" w:rsidRDefault="00363C7C" w:rsidP="0015003D">
      <w:pPr>
        <w:pStyle w:val="ListItem-Numbered"/>
        <w:numPr>
          <w:ilvl w:val="0"/>
          <w:numId w:val="0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Open the temperature </w:t>
      </w:r>
      <w:r w:rsidR="0013251F">
        <w:rPr>
          <w:rFonts w:asciiTheme="minorHAnsi" w:hAnsiTheme="minorHAnsi"/>
        </w:rPr>
        <w:t xml:space="preserve">conversion web service description language from </w:t>
      </w:r>
      <w:proofErr w:type="spellStart"/>
      <w:r w:rsidR="0013251F">
        <w:rPr>
          <w:rFonts w:asciiTheme="minorHAnsi" w:hAnsiTheme="minorHAnsi"/>
        </w:rPr>
        <w:t>BlackBoard</w:t>
      </w:r>
      <w:proofErr w:type="spellEnd"/>
      <w:r w:rsidR="0013251F">
        <w:rPr>
          <w:rFonts w:asciiTheme="minorHAnsi" w:hAnsiTheme="minorHAnsi"/>
        </w:rPr>
        <w:t xml:space="preserve"> using Visual Studio.</w:t>
      </w:r>
    </w:p>
    <w:p w:rsidR="0015003D" w:rsidRDefault="006314EB" w:rsidP="0015003D">
      <w:pPr>
        <w:pStyle w:val="ListItem-Numbered"/>
        <w:numPr>
          <w:ilvl w:val="0"/>
          <w:numId w:val="0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</w:p>
    <w:p w:rsidR="0015003D" w:rsidRDefault="0015003D" w:rsidP="0015003D">
      <w:pPr>
        <w:pStyle w:val="ListItem-Numbered"/>
        <w:numPr>
          <w:ilvl w:val="0"/>
          <w:numId w:val="0"/>
        </w:numPr>
        <w:rPr>
          <w:rFonts w:asciiTheme="minorHAnsi" w:hAnsiTheme="minorHAnsi"/>
        </w:rPr>
      </w:pPr>
      <w:r>
        <w:rPr>
          <w:rFonts w:asciiTheme="minorHAnsi" w:hAnsiTheme="minorHAnsi"/>
        </w:rPr>
        <w:t>Examine the WSDL and answer the following questions:</w:t>
      </w:r>
    </w:p>
    <w:p w:rsidR="0015003D" w:rsidRDefault="0015003D" w:rsidP="0015003D">
      <w:pPr>
        <w:pStyle w:val="ListItem-Numbered"/>
        <w:numPr>
          <w:ilvl w:val="0"/>
          <w:numId w:val="0"/>
        </w:numPr>
        <w:rPr>
          <w:rFonts w:asciiTheme="minorHAnsi" w:hAnsiTheme="minorHAnsi"/>
        </w:rPr>
      </w:pPr>
    </w:p>
    <w:p w:rsidR="0015003D" w:rsidRPr="0015003D" w:rsidRDefault="0015003D" w:rsidP="0015003D">
      <w:pPr>
        <w:pStyle w:val="ListParagraph"/>
        <w:numPr>
          <w:ilvl w:val="1"/>
          <w:numId w:val="39"/>
        </w:numPr>
        <w:spacing w:after="120" w:line="276" w:lineRule="auto"/>
        <w:ind w:left="426"/>
        <w:rPr>
          <w:rFonts w:asciiTheme="minorHAnsi" w:hAnsiTheme="minorHAnsi" w:cstheme="minorHAnsi"/>
        </w:rPr>
      </w:pPr>
      <w:r w:rsidRPr="0015003D">
        <w:rPr>
          <w:rFonts w:asciiTheme="minorHAnsi" w:hAnsiTheme="minorHAnsi" w:cstheme="minorHAnsi"/>
        </w:rPr>
        <w:t>Where is the location of the web service?</w:t>
      </w:r>
    </w:p>
    <w:p w:rsidR="0015003D" w:rsidRPr="0015003D" w:rsidRDefault="0015003D" w:rsidP="0015003D">
      <w:pPr>
        <w:ind w:left="426"/>
        <w:rPr>
          <w:rFonts w:asciiTheme="minorHAnsi" w:hAnsiTheme="minorHAnsi" w:cstheme="minorHAnsi"/>
        </w:rPr>
      </w:pPr>
      <w:r w:rsidRPr="0015003D">
        <w:rPr>
          <w:rFonts w:asciiTheme="minorHAnsi" w:hAnsiTheme="minorHAnsi" w:cstheme="minorHAnsi"/>
        </w:rPr>
        <w:t>______</w:t>
      </w:r>
      <w:r>
        <w:rPr>
          <w:rFonts w:asciiTheme="minorHAnsi" w:hAnsiTheme="minorHAnsi" w:cstheme="minorHAnsi"/>
        </w:rPr>
        <w:t>__</w:t>
      </w:r>
      <w:r w:rsidRPr="0015003D">
        <w:rPr>
          <w:rFonts w:asciiTheme="minorHAnsi" w:hAnsiTheme="minorHAnsi" w:cstheme="minorHAnsi"/>
        </w:rPr>
        <w:t>_____________________________________________________</w:t>
      </w:r>
    </w:p>
    <w:p w:rsidR="0015003D" w:rsidRPr="0015003D" w:rsidRDefault="0015003D" w:rsidP="0015003D">
      <w:pPr>
        <w:pStyle w:val="ListParagraph"/>
        <w:numPr>
          <w:ilvl w:val="0"/>
          <w:numId w:val="40"/>
        </w:numPr>
        <w:spacing w:after="120" w:line="276" w:lineRule="auto"/>
        <w:ind w:left="426"/>
        <w:rPr>
          <w:rFonts w:asciiTheme="minorHAnsi" w:hAnsiTheme="minorHAnsi" w:cstheme="minorHAnsi"/>
        </w:rPr>
      </w:pPr>
      <w:r w:rsidRPr="0015003D">
        <w:rPr>
          <w:rFonts w:asciiTheme="minorHAnsi" w:hAnsiTheme="minorHAnsi" w:cstheme="minorHAnsi"/>
        </w:rPr>
        <w:t xml:space="preserve">What is the name of web service? </w:t>
      </w:r>
    </w:p>
    <w:p w:rsidR="0015003D" w:rsidRDefault="0015003D" w:rsidP="0015003D">
      <w:pPr>
        <w:ind w:left="426"/>
        <w:rPr>
          <w:rFonts w:asciiTheme="minorHAnsi" w:hAnsiTheme="minorHAnsi" w:cstheme="minorHAnsi"/>
        </w:rPr>
      </w:pPr>
      <w:r w:rsidRPr="0015003D">
        <w:rPr>
          <w:rFonts w:asciiTheme="minorHAnsi" w:hAnsiTheme="minorHAnsi" w:cstheme="minorHAnsi"/>
        </w:rPr>
        <w:t>____</w:t>
      </w:r>
      <w:r>
        <w:rPr>
          <w:rFonts w:asciiTheme="minorHAnsi" w:hAnsiTheme="minorHAnsi" w:cstheme="minorHAnsi"/>
        </w:rPr>
        <w:t>__</w:t>
      </w:r>
      <w:r w:rsidRPr="0015003D">
        <w:rPr>
          <w:rFonts w:asciiTheme="minorHAnsi" w:hAnsiTheme="minorHAnsi" w:cstheme="minorHAnsi"/>
        </w:rPr>
        <w:t>_______________________________________________________</w:t>
      </w:r>
    </w:p>
    <w:p w:rsidR="007206B1" w:rsidRDefault="007206B1" w:rsidP="0015003D">
      <w:pPr>
        <w:ind w:left="426"/>
        <w:rPr>
          <w:rFonts w:asciiTheme="minorHAnsi" w:hAnsiTheme="minorHAnsi" w:cstheme="minorHAnsi"/>
        </w:rPr>
      </w:pPr>
    </w:p>
    <w:p w:rsidR="007206B1" w:rsidRPr="0015003D" w:rsidRDefault="007206B1" w:rsidP="007206B1">
      <w:pPr>
        <w:pStyle w:val="ListParagraph"/>
        <w:numPr>
          <w:ilvl w:val="0"/>
          <w:numId w:val="40"/>
        </w:numPr>
        <w:spacing w:after="120" w:line="276" w:lineRule="auto"/>
        <w:ind w:left="42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first operation found in this web service is </w:t>
      </w:r>
      <w:proofErr w:type="spellStart"/>
      <w:r w:rsidRPr="00363C7C">
        <w:rPr>
          <w:rFonts w:asciiTheme="minorHAnsi" w:hAnsiTheme="minorHAnsi" w:cstheme="minorHAnsi"/>
        </w:rPr>
        <w:t>FahrenheitToCelsius</w:t>
      </w:r>
      <w:proofErr w:type="spellEnd"/>
      <w:r>
        <w:rPr>
          <w:rFonts w:asciiTheme="minorHAnsi" w:hAnsiTheme="minorHAnsi" w:cstheme="minorHAnsi"/>
        </w:rPr>
        <w:t>. Find the second operation, and write its name</w:t>
      </w:r>
      <w:r w:rsidRPr="0015003D">
        <w:rPr>
          <w:rFonts w:asciiTheme="minorHAnsi" w:hAnsiTheme="minorHAnsi" w:cstheme="minorHAnsi"/>
        </w:rPr>
        <w:t xml:space="preserve">? </w:t>
      </w:r>
    </w:p>
    <w:p w:rsidR="007206B1" w:rsidRDefault="007206B1" w:rsidP="007206B1">
      <w:pPr>
        <w:ind w:left="426"/>
        <w:rPr>
          <w:rFonts w:asciiTheme="minorHAnsi" w:hAnsiTheme="minorHAnsi" w:cstheme="minorHAnsi"/>
        </w:rPr>
      </w:pPr>
      <w:r w:rsidRPr="0015003D">
        <w:rPr>
          <w:rFonts w:asciiTheme="minorHAnsi" w:hAnsiTheme="minorHAnsi" w:cstheme="minorHAnsi"/>
        </w:rPr>
        <w:t>____</w:t>
      </w:r>
      <w:r>
        <w:rPr>
          <w:rFonts w:asciiTheme="minorHAnsi" w:hAnsiTheme="minorHAnsi" w:cstheme="minorHAnsi"/>
        </w:rPr>
        <w:t>__</w:t>
      </w:r>
      <w:r w:rsidRPr="0015003D">
        <w:rPr>
          <w:rFonts w:asciiTheme="minorHAnsi" w:hAnsiTheme="minorHAnsi" w:cstheme="minorHAnsi"/>
        </w:rPr>
        <w:t>_______________________________________________________</w:t>
      </w:r>
    </w:p>
    <w:p w:rsidR="007206B1" w:rsidRDefault="007206B1" w:rsidP="0015003D">
      <w:pPr>
        <w:ind w:left="426"/>
        <w:rPr>
          <w:rFonts w:asciiTheme="minorHAnsi" w:hAnsiTheme="minorHAnsi" w:cstheme="minorHAnsi"/>
        </w:rPr>
      </w:pPr>
    </w:p>
    <w:p w:rsidR="00363C7C" w:rsidRPr="0015003D" w:rsidRDefault="00363C7C" w:rsidP="0015003D">
      <w:pPr>
        <w:ind w:left="426"/>
        <w:rPr>
          <w:rFonts w:asciiTheme="minorHAnsi" w:hAnsiTheme="minorHAnsi" w:cstheme="minorHAnsi"/>
        </w:rPr>
      </w:pPr>
    </w:p>
    <w:p w:rsidR="00BC221B" w:rsidRPr="0015003D" w:rsidRDefault="00BC221B" w:rsidP="00BC221B">
      <w:pPr>
        <w:pStyle w:val="ListParagraph"/>
        <w:numPr>
          <w:ilvl w:val="0"/>
          <w:numId w:val="40"/>
        </w:numPr>
        <w:spacing w:after="120" w:line="276" w:lineRule="auto"/>
        <w:ind w:left="426"/>
        <w:rPr>
          <w:rFonts w:asciiTheme="minorHAnsi" w:hAnsiTheme="minorHAnsi" w:cstheme="minorHAnsi"/>
        </w:rPr>
      </w:pPr>
      <w:r w:rsidRPr="0015003D">
        <w:rPr>
          <w:rFonts w:asciiTheme="minorHAnsi" w:hAnsiTheme="minorHAnsi" w:cstheme="minorHAnsi"/>
        </w:rPr>
        <w:t xml:space="preserve">What is the Operation type for </w:t>
      </w:r>
      <w:proofErr w:type="spellStart"/>
      <w:r w:rsidRPr="00363C7C">
        <w:rPr>
          <w:rFonts w:asciiTheme="minorHAnsi" w:hAnsiTheme="minorHAnsi" w:cstheme="minorHAnsi"/>
        </w:rPr>
        <w:t>FahrenheitToCelsius</w:t>
      </w:r>
      <w:proofErr w:type="spellEnd"/>
      <w:r w:rsidRPr="0015003D">
        <w:rPr>
          <w:rFonts w:asciiTheme="minorHAnsi" w:hAnsiTheme="minorHAnsi" w:cstheme="minorHAnsi"/>
        </w:rPr>
        <w:t>? Justify your answer.</w:t>
      </w:r>
    </w:p>
    <w:p w:rsidR="00BC221B" w:rsidRPr="0015003D" w:rsidRDefault="00BC221B" w:rsidP="00BC221B">
      <w:pPr>
        <w:spacing w:after="240"/>
        <w:ind w:left="426"/>
        <w:rPr>
          <w:rFonts w:asciiTheme="minorHAnsi" w:hAnsiTheme="minorHAnsi" w:cstheme="minorHAnsi"/>
        </w:rPr>
      </w:pPr>
      <w:r w:rsidRPr="0015003D">
        <w:rPr>
          <w:rFonts w:asciiTheme="minorHAnsi" w:hAnsiTheme="minorHAnsi" w:cstheme="minorHAnsi"/>
        </w:rPr>
        <w:t>__</w:t>
      </w:r>
      <w:r>
        <w:rPr>
          <w:rFonts w:asciiTheme="minorHAnsi" w:hAnsiTheme="minorHAnsi" w:cstheme="minorHAnsi"/>
        </w:rPr>
        <w:t>__</w:t>
      </w:r>
      <w:r w:rsidRPr="0015003D">
        <w:rPr>
          <w:rFonts w:asciiTheme="minorHAnsi" w:hAnsiTheme="minorHAnsi" w:cstheme="minorHAnsi"/>
        </w:rPr>
        <w:t>_________________________________________________________</w:t>
      </w:r>
    </w:p>
    <w:p w:rsidR="0015003D" w:rsidRPr="0015003D" w:rsidRDefault="0015003D" w:rsidP="0015003D">
      <w:pPr>
        <w:spacing w:after="240"/>
        <w:ind w:left="426"/>
        <w:rPr>
          <w:rFonts w:asciiTheme="minorHAnsi" w:hAnsiTheme="minorHAnsi" w:cstheme="minorHAnsi"/>
        </w:rPr>
      </w:pPr>
      <w:r w:rsidRPr="0015003D">
        <w:rPr>
          <w:rFonts w:asciiTheme="minorHAnsi" w:hAnsiTheme="minorHAnsi" w:cstheme="minorHAnsi"/>
        </w:rPr>
        <w:t>_</w:t>
      </w:r>
      <w:r>
        <w:rPr>
          <w:rFonts w:asciiTheme="minorHAnsi" w:hAnsiTheme="minorHAnsi" w:cstheme="minorHAnsi"/>
        </w:rPr>
        <w:t>_</w:t>
      </w:r>
      <w:r w:rsidRPr="0015003D">
        <w:rPr>
          <w:rFonts w:asciiTheme="minorHAnsi" w:hAnsiTheme="minorHAnsi" w:cstheme="minorHAnsi"/>
        </w:rPr>
        <w:t>___________________________________________________________</w:t>
      </w:r>
    </w:p>
    <w:p w:rsidR="0015003D" w:rsidRDefault="0015003D" w:rsidP="0015003D">
      <w:pPr>
        <w:spacing w:after="240"/>
        <w:ind w:firstLine="42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_</w:t>
      </w:r>
      <w:r w:rsidRPr="0015003D">
        <w:rPr>
          <w:rFonts w:asciiTheme="minorHAnsi" w:hAnsiTheme="minorHAnsi" w:cstheme="minorHAnsi"/>
        </w:rPr>
        <w:t>____________________________________________________________</w:t>
      </w:r>
    </w:p>
    <w:p w:rsidR="0015003D" w:rsidRPr="0015003D" w:rsidRDefault="0015003D" w:rsidP="0015003D">
      <w:pPr>
        <w:spacing w:after="240"/>
        <w:ind w:firstLine="426"/>
        <w:rPr>
          <w:rFonts w:asciiTheme="minorHAnsi" w:hAnsiTheme="minorHAnsi" w:cstheme="minorHAnsi"/>
        </w:rPr>
      </w:pPr>
      <w:r w:rsidRPr="0015003D">
        <w:rPr>
          <w:rFonts w:asciiTheme="minorHAnsi" w:hAnsiTheme="minorHAnsi" w:cstheme="minorHAnsi"/>
        </w:rPr>
        <w:t>_____________________________________________________________</w:t>
      </w:r>
    </w:p>
    <w:p w:rsidR="0015003D" w:rsidRPr="0015003D" w:rsidRDefault="0015003D" w:rsidP="0015003D">
      <w:pPr>
        <w:pStyle w:val="ListParagraph"/>
        <w:numPr>
          <w:ilvl w:val="0"/>
          <w:numId w:val="40"/>
        </w:numPr>
        <w:spacing w:after="120" w:line="276" w:lineRule="auto"/>
        <w:ind w:left="426"/>
        <w:rPr>
          <w:rFonts w:asciiTheme="minorHAnsi" w:hAnsiTheme="minorHAnsi" w:cstheme="minorHAnsi"/>
        </w:rPr>
      </w:pPr>
      <w:r w:rsidRPr="0015003D">
        <w:rPr>
          <w:rFonts w:asciiTheme="minorHAnsi" w:hAnsiTheme="minorHAnsi" w:cstheme="minorHAnsi"/>
        </w:rPr>
        <w:t xml:space="preserve">What is the data type of each parameter in SOAP </w:t>
      </w:r>
      <w:r w:rsidRPr="00363C7C">
        <w:rPr>
          <w:rFonts w:asciiTheme="minorHAnsi" w:hAnsiTheme="minorHAnsi" w:cstheme="minorHAnsi"/>
          <w:b/>
        </w:rPr>
        <w:t>request</w:t>
      </w:r>
      <w:r w:rsidRPr="0015003D">
        <w:rPr>
          <w:rFonts w:asciiTheme="minorHAnsi" w:hAnsiTheme="minorHAnsi" w:cstheme="minorHAnsi"/>
        </w:rPr>
        <w:t xml:space="preserve"> message</w:t>
      </w:r>
      <w:r w:rsidR="007206B1">
        <w:rPr>
          <w:rFonts w:asciiTheme="minorHAnsi" w:hAnsiTheme="minorHAnsi" w:cstheme="minorHAnsi"/>
        </w:rPr>
        <w:t xml:space="preserve"> of </w:t>
      </w:r>
      <w:proofErr w:type="gramStart"/>
      <w:r w:rsidR="007206B1">
        <w:rPr>
          <w:rFonts w:asciiTheme="minorHAnsi" w:hAnsiTheme="minorHAnsi" w:cstheme="minorHAnsi"/>
        </w:rPr>
        <w:t xml:space="preserve">operation  </w:t>
      </w:r>
      <w:proofErr w:type="spellStart"/>
      <w:r w:rsidR="007206B1" w:rsidRPr="00363C7C">
        <w:rPr>
          <w:rFonts w:asciiTheme="minorHAnsi" w:hAnsiTheme="minorHAnsi" w:cstheme="minorHAnsi"/>
        </w:rPr>
        <w:t>FahrenheitToCelsius</w:t>
      </w:r>
      <w:proofErr w:type="spellEnd"/>
      <w:proofErr w:type="gramEnd"/>
      <w:r w:rsidR="007206B1">
        <w:rPr>
          <w:rFonts w:asciiTheme="minorHAnsi" w:hAnsiTheme="minorHAnsi" w:cstheme="minorHAnsi"/>
        </w:rPr>
        <w:t xml:space="preserve"> </w:t>
      </w:r>
      <w:r w:rsidRPr="0015003D">
        <w:rPr>
          <w:rFonts w:asciiTheme="minorHAnsi" w:hAnsiTheme="minorHAnsi" w:cstheme="minorHAnsi"/>
        </w:rPr>
        <w:t>?</w:t>
      </w:r>
    </w:p>
    <w:p w:rsidR="0015003D" w:rsidRPr="0015003D" w:rsidRDefault="0015003D" w:rsidP="0015003D">
      <w:pPr>
        <w:pStyle w:val="ListParagraph"/>
        <w:ind w:left="426"/>
        <w:rPr>
          <w:rFonts w:asciiTheme="minorHAnsi" w:hAnsiTheme="minorHAnsi" w:cstheme="minorHAnsi"/>
        </w:rPr>
      </w:pPr>
    </w:p>
    <w:p w:rsidR="0015003D" w:rsidRPr="0015003D" w:rsidRDefault="0015003D" w:rsidP="0015003D">
      <w:pPr>
        <w:pStyle w:val="ListParagraph"/>
        <w:ind w:left="42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_</w:t>
      </w:r>
      <w:r w:rsidRPr="0015003D">
        <w:rPr>
          <w:rFonts w:asciiTheme="minorHAnsi" w:hAnsiTheme="minorHAnsi" w:cstheme="minorHAnsi"/>
        </w:rPr>
        <w:t>____________________________________________________________</w:t>
      </w:r>
    </w:p>
    <w:p w:rsidR="0015003D" w:rsidRPr="0015003D" w:rsidRDefault="0015003D" w:rsidP="0015003D">
      <w:pPr>
        <w:pStyle w:val="ListParagraph"/>
        <w:numPr>
          <w:ilvl w:val="0"/>
          <w:numId w:val="40"/>
        </w:numPr>
        <w:spacing w:after="120" w:line="276" w:lineRule="auto"/>
        <w:ind w:left="426"/>
        <w:rPr>
          <w:rFonts w:asciiTheme="minorHAnsi" w:hAnsiTheme="minorHAnsi" w:cstheme="minorHAnsi"/>
        </w:rPr>
      </w:pPr>
      <w:r w:rsidRPr="0015003D">
        <w:rPr>
          <w:rFonts w:asciiTheme="minorHAnsi" w:hAnsiTheme="minorHAnsi" w:cstheme="minorHAnsi"/>
        </w:rPr>
        <w:t>How many parameters did it return?</w:t>
      </w:r>
    </w:p>
    <w:p w:rsidR="0015003D" w:rsidRPr="0015003D" w:rsidRDefault="0015003D" w:rsidP="0015003D">
      <w:pPr>
        <w:spacing w:after="240"/>
        <w:ind w:firstLine="426"/>
        <w:rPr>
          <w:rFonts w:asciiTheme="minorHAnsi" w:hAnsiTheme="minorHAnsi" w:cstheme="minorHAnsi"/>
        </w:rPr>
      </w:pPr>
      <w:r w:rsidRPr="0015003D">
        <w:rPr>
          <w:rFonts w:asciiTheme="minorHAnsi" w:hAnsiTheme="minorHAnsi" w:cstheme="minorHAnsi"/>
        </w:rPr>
        <w:t>_____________________________________________________________</w:t>
      </w:r>
    </w:p>
    <w:p w:rsidR="0015003D" w:rsidRPr="0015003D" w:rsidRDefault="0015003D" w:rsidP="0015003D">
      <w:pPr>
        <w:pStyle w:val="ListParagraph"/>
        <w:numPr>
          <w:ilvl w:val="0"/>
          <w:numId w:val="40"/>
        </w:numPr>
        <w:spacing w:after="120" w:line="276" w:lineRule="auto"/>
        <w:ind w:left="426"/>
        <w:rPr>
          <w:rFonts w:asciiTheme="minorHAnsi" w:hAnsiTheme="minorHAnsi" w:cstheme="minorHAnsi"/>
        </w:rPr>
      </w:pPr>
      <w:r w:rsidRPr="0015003D">
        <w:rPr>
          <w:rFonts w:asciiTheme="minorHAnsi" w:hAnsiTheme="minorHAnsi" w:cstheme="minorHAnsi"/>
        </w:rPr>
        <w:t>What is/are the output parameter(s)?</w:t>
      </w:r>
    </w:p>
    <w:p w:rsidR="0015003D" w:rsidRPr="0015003D" w:rsidRDefault="0015003D" w:rsidP="0015003D">
      <w:pPr>
        <w:spacing w:after="240"/>
        <w:ind w:firstLine="426"/>
        <w:rPr>
          <w:rFonts w:asciiTheme="minorHAnsi" w:hAnsiTheme="minorHAnsi" w:cstheme="minorHAnsi"/>
        </w:rPr>
      </w:pPr>
      <w:r w:rsidRPr="0015003D">
        <w:rPr>
          <w:rFonts w:asciiTheme="minorHAnsi" w:hAnsiTheme="minorHAnsi" w:cstheme="minorHAnsi"/>
        </w:rPr>
        <w:t>________________________________</w:t>
      </w:r>
      <w:r>
        <w:rPr>
          <w:rFonts w:asciiTheme="minorHAnsi" w:hAnsiTheme="minorHAnsi" w:cstheme="minorHAnsi"/>
        </w:rPr>
        <w:t>_____________________________</w:t>
      </w:r>
    </w:p>
    <w:p w:rsidR="0013251F" w:rsidRDefault="0013251F">
      <w:pPr>
        <w:rPr>
          <w:rFonts w:asciiTheme="minorHAnsi" w:hAnsiTheme="minorHAnsi"/>
        </w:rPr>
      </w:pPr>
    </w:p>
    <w:p w:rsidR="0013251F" w:rsidRDefault="0013251F">
      <w:pPr>
        <w:rPr>
          <w:rFonts w:asciiTheme="minorHAnsi" w:hAnsiTheme="minorHAnsi"/>
        </w:rPr>
      </w:pPr>
    </w:p>
    <w:p w:rsidR="009A3694" w:rsidRDefault="0013251F" w:rsidP="0013251F">
      <w:pPr>
        <w:tabs>
          <w:tab w:val="left" w:pos="3928"/>
        </w:tabs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bookmarkStart w:id="0" w:name="_GoBack"/>
      <w:bookmarkEnd w:id="0"/>
    </w:p>
    <w:sectPr w:rsidR="009A3694" w:rsidSect="00EB7909">
      <w:headerReference w:type="default" r:id="rId8"/>
      <w:footerReference w:type="default" r:id="rId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71CC" w:rsidRDefault="00DF71CC">
      <w:r>
        <w:separator/>
      </w:r>
    </w:p>
  </w:endnote>
  <w:endnote w:type="continuationSeparator" w:id="0">
    <w:p w:rsidR="00DF71CC" w:rsidRDefault="00DF71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7D42" w:rsidRPr="005F0A10" w:rsidRDefault="00D173A1" w:rsidP="00E9373B">
    <w:pPr>
      <w:pStyle w:val="Footer"/>
      <w:tabs>
        <w:tab w:val="clear" w:pos="8306"/>
        <w:tab w:val="right" w:pos="9000"/>
      </w:tabs>
      <w:rPr>
        <w:rFonts w:asciiTheme="minorHAnsi" w:hAnsiTheme="minorHAnsi"/>
        <w:sz w:val="22"/>
        <w:szCs w:val="22"/>
      </w:rPr>
    </w:pPr>
    <w:r>
      <w:rPr>
        <w:rFonts w:asciiTheme="minorHAnsi" w:hAnsiTheme="minorHAnsi"/>
        <w:sz w:val="22"/>
        <w:szCs w:val="22"/>
      </w:rPr>
      <w:tab/>
    </w:r>
    <w:r w:rsidR="00587D42" w:rsidRPr="005F0A10">
      <w:rPr>
        <w:rFonts w:asciiTheme="minorHAnsi" w:hAnsiTheme="minorHAnsi"/>
        <w:sz w:val="22"/>
        <w:szCs w:val="22"/>
      </w:rPr>
      <w:tab/>
      <w:t xml:space="preserve">Page </w:t>
    </w:r>
    <w:r w:rsidR="00D13335" w:rsidRPr="005F0A10">
      <w:rPr>
        <w:rStyle w:val="PageNumber"/>
        <w:rFonts w:asciiTheme="minorHAnsi" w:hAnsiTheme="minorHAnsi"/>
        <w:sz w:val="22"/>
        <w:szCs w:val="22"/>
      </w:rPr>
      <w:fldChar w:fldCharType="begin"/>
    </w:r>
    <w:r w:rsidR="00587D42" w:rsidRPr="005F0A10">
      <w:rPr>
        <w:rStyle w:val="PageNumber"/>
        <w:rFonts w:asciiTheme="minorHAnsi" w:hAnsiTheme="minorHAnsi"/>
        <w:sz w:val="22"/>
        <w:szCs w:val="22"/>
      </w:rPr>
      <w:instrText xml:space="preserve"> PAGE </w:instrText>
    </w:r>
    <w:r w:rsidR="00D13335" w:rsidRPr="005F0A10">
      <w:rPr>
        <w:rStyle w:val="PageNumber"/>
        <w:rFonts w:asciiTheme="minorHAnsi" w:hAnsiTheme="minorHAnsi"/>
        <w:sz w:val="22"/>
        <w:szCs w:val="22"/>
      </w:rPr>
      <w:fldChar w:fldCharType="separate"/>
    </w:r>
    <w:r w:rsidR="00741D78">
      <w:rPr>
        <w:rStyle w:val="PageNumber"/>
        <w:rFonts w:asciiTheme="minorHAnsi" w:hAnsiTheme="minorHAnsi"/>
        <w:noProof/>
        <w:sz w:val="22"/>
        <w:szCs w:val="22"/>
      </w:rPr>
      <w:t>2</w:t>
    </w:r>
    <w:r w:rsidR="00D13335" w:rsidRPr="005F0A10">
      <w:rPr>
        <w:rStyle w:val="PageNumber"/>
        <w:rFonts w:asciiTheme="minorHAnsi" w:hAnsiTheme="minorHAnsi"/>
        <w:sz w:val="22"/>
        <w:szCs w:val="22"/>
      </w:rPr>
      <w:fldChar w:fldCharType="end"/>
    </w:r>
    <w:r w:rsidR="00587D42" w:rsidRPr="005F0A10">
      <w:rPr>
        <w:rStyle w:val="PageNumber"/>
        <w:rFonts w:asciiTheme="minorHAnsi" w:hAnsiTheme="minorHAnsi"/>
        <w:sz w:val="22"/>
        <w:szCs w:val="22"/>
      </w:rPr>
      <w:t xml:space="preserve"> of </w:t>
    </w:r>
    <w:r w:rsidR="00D13335" w:rsidRPr="005F0A10">
      <w:rPr>
        <w:rStyle w:val="PageNumber"/>
        <w:rFonts w:asciiTheme="minorHAnsi" w:hAnsiTheme="minorHAnsi"/>
        <w:sz w:val="22"/>
        <w:szCs w:val="22"/>
      </w:rPr>
      <w:fldChar w:fldCharType="begin"/>
    </w:r>
    <w:r w:rsidR="00587D42" w:rsidRPr="005F0A10">
      <w:rPr>
        <w:rStyle w:val="PageNumber"/>
        <w:rFonts w:asciiTheme="minorHAnsi" w:hAnsiTheme="minorHAnsi"/>
        <w:sz w:val="22"/>
        <w:szCs w:val="22"/>
      </w:rPr>
      <w:instrText xml:space="preserve"> NUMPAGES </w:instrText>
    </w:r>
    <w:r w:rsidR="00D13335" w:rsidRPr="005F0A10">
      <w:rPr>
        <w:rStyle w:val="PageNumber"/>
        <w:rFonts w:asciiTheme="minorHAnsi" w:hAnsiTheme="minorHAnsi"/>
        <w:sz w:val="22"/>
        <w:szCs w:val="22"/>
      </w:rPr>
      <w:fldChar w:fldCharType="separate"/>
    </w:r>
    <w:r w:rsidR="00741D78">
      <w:rPr>
        <w:rStyle w:val="PageNumber"/>
        <w:rFonts w:asciiTheme="minorHAnsi" w:hAnsiTheme="minorHAnsi"/>
        <w:noProof/>
        <w:sz w:val="22"/>
        <w:szCs w:val="22"/>
      </w:rPr>
      <w:t>2</w:t>
    </w:r>
    <w:r w:rsidR="00D13335" w:rsidRPr="005F0A10">
      <w:rPr>
        <w:rStyle w:val="PageNumber"/>
        <w:rFonts w:asciiTheme="minorHAnsi" w:hAnsiTheme="minorHAns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71CC" w:rsidRDefault="00DF71CC">
      <w:r>
        <w:separator/>
      </w:r>
    </w:p>
  </w:footnote>
  <w:footnote w:type="continuationSeparator" w:id="0">
    <w:p w:rsidR="00DF71CC" w:rsidRDefault="00DF71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19"/>
      <w:gridCol w:w="5023"/>
    </w:tblGrid>
    <w:tr w:rsidR="0079772C" w:rsidRPr="00135EC3" w:rsidTr="00135EC3">
      <w:tc>
        <w:tcPr>
          <w:tcW w:w="4219" w:type="dxa"/>
        </w:tcPr>
        <w:p w:rsidR="0079772C" w:rsidRDefault="0079772C" w:rsidP="00FA1E74">
          <w:pPr>
            <w:pStyle w:val="Header"/>
            <w:pBdr>
              <w:bottom w:val="none" w:sz="0" w:space="0" w:color="auto"/>
            </w:pBdr>
            <w:tabs>
              <w:tab w:val="right" w:pos="9026"/>
            </w:tabs>
            <w:rPr>
              <w:rFonts w:ascii="Arial" w:hAnsi="Arial"/>
            </w:rPr>
          </w:pPr>
          <w:r>
            <w:rPr>
              <w:noProof/>
              <w:szCs w:val="22"/>
              <w:lang w:val="en-SG" w:eastAsia="zh-CN"/>
            </w:rPr>
            <w:drawing>
              <wp:inline distT="0" distB="0" distL="0" distR="0" wp14:anchorId="4DB89C0C" wp14:editId="3E474443">
                <wp:extent cx="1656632" cy="408709"/>
                <wp:effectExtent l="0" t="0" r="0" b="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NYP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8760" cy="4092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23" w:type="dxa"/>
        </w:tcPr>
        <w:p w:rsidR="00685B93" w:rsidRPr="00135EC3" w:rsidRDefault="0079772C" w:rsidP="00135EC3">
          <w:pPr>
            <w:pStyle w:val="Header"/>
            <w:pBdr>
              <w:bottom w:val="none" w:sz="0" w:space="0" w:color="auto"/>
            </w:pBdr>
            <w:tabs>
              <w:tab w:val="right" w:pos="9026"/>
            </w:tabs>
            <w:jc w:val="right"/>
            <w:rPr>
              <w:rFonts w:asciiTheme="minorHAnsi" w:hAnsiTheme="minorHAnsi"/>
              <w:b/>
              <w:i/>
              <w:sz w:val="26"/>
              <w:szCs w:val="26"/>
            </w:rPr>
          </w:pPr>
          <w:r w:rsidRPr="00135EC3">
            <w:rPr>
              <w:rFonts w:asciiTheme="minorHAnsi" w:hAnsiTheme="minorHAnsi"/>
              <w:b/>
              <w:i/>
              <w:sz w:val="26"/>
              <w:szCs w:val="26"/>
            </w:rPr>
            <w:t>IT2</w:t>
          </w:r>
          <w:r w:rsidR="00685B93" w:rsidRPr="00135EC3">
            <w:rPr>
              <w:rFonts w:asciiTheme="minorHAnsi" w:hAnsiTheme="minorHAnsi"/>
              <w:b/>
              <w:i/>
              <w:sz w:val="26"/>
              <w:szCs w:val="26"/>
            </w:rPr>
            <w:t>605</w:t>
          </w:r>
          <w:r w:rsidR="00135EC3" w:rsidRPr="00135EC3">
            <w:rPr>
              <w:rFonts w:asciiTheme="minorHAnsi" w:hAnsiTheme="minorHAnsi"/>
              <w:b/>
              <w:i/>
              <w:sz w:val="26"/>
              <w:szCs w:val="26"/>
            </w:rPr>
            <w:t xml:space="preserve"> </w:t>
          </w:r>
          <w:r w:rsidR="00685B93" w:rsidRPr="00135EC3">
            <w:rPr>
              <w:rFonts w:asciiTheme="minorHAnsi" w:hAnsiTheme="minorHAnsi"/>
              <w:b/>
              <w:i/>
              <w:sz w:val="26"/>
              <w:szCs w:val="26"/>
            </w:rPr>
            <w:t>Applications of Web Services</w:t>
          </w:r>
        </w:p>
        <w:p w:rsidR="0079772C" w:rsidRPr="00135EC3" w:rsidRDefault="007A1387" w:rsidP="00685B93">
          <w:pPr>
            <w:pStyle w:val="Header"/>
            <w:pBdr>
              <w:bottom w:val="none" w:sz="0" w:space="0" w:color="auto"/>
            </w:pBdr>
            <w:tabs>
              <w:tab w:val="right" w:pos="9026"/>
            </w:tabs>
            <w:jc w:val="right"/>
            <w:rPr>
              <w:rFonts w:ascii="Arial" w:hAnsi="Arial"/>
              <w:b/>
            </w:rPr>
          </w:pPr>
          <w:r>
            <w:rPr>
              <w:rFonts w:asciiTheme="minorHAnsi" w:hAnsiTheme="minorHAnsi"/>
              <w:b/>
              <w:i/>
              <w:sz w:val="26"/>
              <w:szCs w:val="26"/>
            </w:rPr>
            <w:t>AY</w:t>
          </w:r>
          <w:r w:rsidR="0079772C" w:rsidRPr="00135EC3">
            <w:rPr>
              <w:rFonts w:asciiTheme="minorHAnsi" w:hAnsiTheme="minorHAnsi"/>
              <w:b/>
              <w:i/>
              <w:sz w:val="26"/>
              <w:szCs w:val="26"/>
            </w:rPr>
            <w:t>201</w:t>
          </w:r>
          <w:r w:rsidR="00DE2EF0">
            <w:rPr>
              <w:rFonts w:asciiTheme="minorHAnsi" w:hAnsiTheme="minorHAnsi"/>
              <w:b/>
              <w:i/>
              <w:sz w:val="26"/>
              <w:szCs w:val="26"/>
            </w:rPr>
            <w:t>8</w:t>
          </w:r>
          <w:r w:rsidR="0079772C" w:rsidRPr="00135EC3">
            <w:rPr>
              <w:rFonts w:asciiTheme="minorHAnsi" w:hAnsiTheme="minorHAnsi"/>
              <w:b/>
              <w:i/>
              <w:sz w:val="26"/>
              <w:szCs w:val="26"/>
            </w:rPr>
            <w:t xml:space="preserve"> S</w:t>
          </w:r>
          <w:r w:rsidR="00685B93" w:rsidRPr="00135EC3">
            <w:rPr>
              <w:rFonts w:asciiTheme="minorHAnsi" w:hAnsiTheme="minorHAnsi"/>
              <w:b/>
              <w:i/>
              <w:sz w:val="26"/>
              <w:szCs w:val="26"/>
            </w:rPr>
            <w:t>2</w:t>
          </w:r>
        </w:p>
      </w:tc>
    </w:tr>
  </w:tbl>
  <w:p w:rsidR="0079772C" w:rsidRPr="0079772C" w:rsidRDefault="0079772C" w:rsidP="007977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4" type="#_x0000_t75" alt="light_bulb_yellow.jpg" style="width:41.5pt;height:36pt;visibility:visible;mso-wrap-style:square" o:bullet="t">
        <v:imagedata r:id="rId1" o:title="light_bulb_yellow"/>
      </v:shape>
    </w:pict>
  </w:numPicBullet>
  <w:numPicBullet w:numPicBulletId="1">
    <w:pict>
      <v:shape id="_x0000_i1105" type="#_x0000_t75" alt="check_tick_black2.jpg" style="width:12pt;height:12pt;visibility:visible;mso-wrap-style:square" o:bullet="t">
        <v:imagedata r:id="rId2" o:title="check_tick_black2"/>
      </v:shape>
    </w:pict>
  </w:numPicBullet>
  <w:numPicBullet w:numPicBulletId="2">
    <w:pict>
      <v:shape id="_x0000_i1106" type="#_x0000_t75" style="width:9pt;height:9pt" o:bullet="t">
        <v:imagedata r:id="rId3" o:title="BD14656_"/>
      </v:shape>
    </w:pict>
  </w:numPicBullet>
  <w:abstractNum w:abstractNumId="0" w15:restartNumberingAfterBreak="0">
    <w:nsid w:val="03F463DB"/>
    <w:multiLevelType w:val="hybridMultilevel"/>
    <w:tmpl w:val="0B2A9D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45080"/>
    <w:multiLevelType w:val="hybridMultilevel"/>
    <w:tmpl w:val="3C9EEE16"/>
    <w:lvl w:ilvl="0" w:tplc="4900E8AE">
      <w:start w:val="8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8D7449"/>
    <w:multiLevelType w:val="multilevel"/>
    <w:tmpl w:val="EB7E03FA"/>
    <w:lvl w:ilvl="0">
      <w:start w:val="1"/>
      <w:numFmt w:val="lowerLetter"/>
      <w:lvlText w:val="(%1)"/>
      <w:lvlJc w:val="left"/>
      <w:pPr>
        <w:tabs>
          <w:tab w:val="num" w:pos="510"/>
        </w:tabs>
        <w:ind w:left="510" w:hanging="510"/>
      </w:pPr>
      <w:rPr>
        <w:rFonts w:ascii="Arial" w:hAnsi="Arial" w:hint="default"/>
        <w:b w:val="0"/>
        <w:sz w:val="22"/>
        <w:szCs w:val="22"/>
      </w:rPr>
    </w:lvl>
    <w:lvl w:ilvl="1">
      <w:start w:val="1"/>
      <w:numFmt w:val="lowerRoman"/>
      <w:lvlText w:val="(%2)"/>
      <w:lvlJc w:val="left"/>
      <w:pPr>
        <w:tabs>
          <w:tab w:val="num" w:pos="1021"/>
        </w:tabs>
        <w:ind w:left="1021" w:hanging="511"/>
      </w:pPr>
      <w:rPr>
        <w:rFonts w:ascii="Arial" w:hAnsi="Arial" w:hint="default"/>
        <w:sz w:val="22"/>
        <w:szCs w:val="22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08" w:hanging="288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11911446"/>
    <w:multiLevelType w:val="multilevel"/>
    <w:tmpl w:val="C1A44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FC284D"/>
    <w:multiLevelType w:val="hybridMultilevel"/>
    <w:tmpl w:val="B44691DA"/>
    <w:lvl w:ilvl="0" w:tplc="48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3A02CB"/>
    <w:multiLevelType w:val="hybridMultilevel"/>
    <w:tmpl w:val="9216C87A"/>
    <w:lvl w:ilvl="0" w:tplc="93FE186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A064D3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1D6896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66C9D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208857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BAC935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8F8D3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064699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C7435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19882BD4"/>
    <w:multiLevelType w:val="hybridMultilevel"/>
    <w:tmpl w:val="4B94B9FA"/>
    <w:lvl w:ilvl="0" w:tplc="4809000F">
      <w:start w:val="1"/>
      <w:numFmt w:val="decimal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CC7305E"/>
    <w:multiLevelType w:val="hybridMultilevel"/>
    <w:tmpl w:val="609A66CE"/>
    <w:lvl w:ilvl="0" w:tplc="48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8A6028"/>
    <w:multiLevelType w:val="hybridMultilevel"/>
    <w:tmpl w:val="FF421432"/>
    <w:lvl w:ilvl="0" w:tplc="FE747002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  <w:sz w:val="24"/>
        <w:szCs w:val="24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DF039CE"/>
    <w:multiLevelType w:val="multilevel"/>
    <w:tmpl w:val="B7B404B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3663B2"/>
    <w:multiLevelType w:val="hybridMultilevel"/>
    <w:tmpl w:val="DB106F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0D00D0A"/>
    <w:multiLevelType w:val="hybridMultilevel"/>
    <w:tmpl w:val="7D488F92"/>
    <w:lvl w:ilvl="0" w:tplc="C51694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47378B"/>
    <w:multiLevelType w:val="hybridMultilevel"/>
    <w:tmpl w:val="0EF4ED28"/>
    <w:lvl w:ilvl="0" w:tplc="4809000F">
      <w:start w:val="1"/>
      <w:numFmt w:val="decimal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E6470D7"/>
    <w:multiLevelType w:val="hybridMultilevel"/>
    <w:tmpl w:val="9342E926"/>
    <w:lvl w:ilvl="0" w:tplc="41467EA8">
      <w:start w:val="1"/>
      <w:numFmt w:val="bullet"/>
      <w:pStyle w:val="ListItem-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EF2802"/>
    <w:multiLevelType w:val="hybridMultilevel"/>
    <w:tmpl w:val="29F60AF8"/>
    <w:lvl w:ilvl="0" w:tplc="3DD2FABC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AD0355"/>
    <w:multiLevelType w:val="hybridMultilevel"/>
    <w:tmpl w:val="E888254A"/>
    <w:lvl w:ilvl="0" w:tplc="430C7F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2C73DA"/>
    <w:multiLevelType w:val="hybridMultilevel"/>
    <w:tmpl w:val="6CA8D1DE"/>
    <w:lvl w:ilvl="0" w:tplc="4809000F">
      <w:start w:val="1"/>
      <w:numFmt w:val="decimal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3F93921"/>
    <w:multiLevelType w:val="hybridMultilevel"/>
    <w:tmpl w:val="7BE4623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681757"/>
    <w:multiLevelType w:val="hybridMultilevel"/>
    <w:tmpl w:val="9C249D36"/>
    <w:lvl w:ilvl="0" w:tplc="B930F398">
      <w:start w:val="1"/>
      <w:numFmt w:val="decimal"/>
      <w:pStyle w:val="ListItem-Numbered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D74BBA"/>
    <w:multiLevelType w:val="hybridMultilevel"/>
    <w:tmpl w:val="A07C617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6A4936"/>
    <w:multiLevelType w:val="hybridMultilevel"/>
    <w:tmpl w:val="E888254A"/>
    <w:lvl w:ilvl="0" w:tplc="430C7F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0E289E"/>
    <w:multiLevelType w:val="hybridMultilevel"/>
    <w:tmpl w:val="B92A39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455670D"/>
    <w:multiLevelType w:val="multilevel"/>
    <w:tmpl w:val="5BBA6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1C0450"/>
    <w:multiLevelType w:val="multilevel"/>
    <w:tmpl w:val="39B2D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1A240C"/>
    <w:multiLevelType w:val="hybridMultilevel"/>
    <w:tmpl w:val="0ED8D65C"/>
    <w:lvl w:ilvl="0" w:tplc="9460C0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E77EAF"/>
    <w:multiLevelType w:val="hybridMultilevel"/>
    <w:tmpl w:val="F22AD5A6"/>
    <w:lvl w:ilvl="0" w:tplc="C51694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0206E5"/>
    <w:multiLevelType w:val="multilevel"/>
    <w:tmpl w:val="A20C2B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2D2588"/>
    <w:multiLevelType w:val="hybridMultilevel"/>
    <w:tmpl w:val="302C8D60"/>
    <w:lvl w:ilvl="0" w:tplc="48090019">
      <w:start w:val="1"/>
      <w:numFmt w:val="lowerLetter"/>
      <w:lvlText w:val="%1."/>
      <w:lvlJc w:val="left"/>
      <w:pPr>
        <w:ind w:left="149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8" w15:restartNumberingAfterBreak="0">
    <w:nsid w:val="728D563C"/>
    <w:multiLevelType w:val="multilevel"/>
    <w:tmpl w:val="EC04F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C05B72"/>
    <w:multiLevelType w:val="multilevel"/>
    <w:tmpl w:val="272E5768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CF57DF"/>
    <w:multiLevelType w:val="hybridMultilevel"/>
    <w:tmpl w:val="8D02F1C4"/>
    <w:lvl w:ilvl="0" w:tplc="DB4A417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0A6FDD"/>
    <w:multiLevelType w:val="multilevel"/>
    <w:tmpl w:val="9BF8E9CC"/>
    <w:lvl w:ilvl="0">
      <w:start w:val="1"/>
      <w:numFmt w:val="lowerLetter"/>
      <w:pStyle w:val="NotesPointersL1"/>
      <w:lvlText w:val="(%1)"/>
      <w:lvlJc w:val="left"/>
      <w:pPr>
        <w:tabs>
          <w:tab w:val="num" w:pos="510"/>
        </w:tabs>
        <w:ind w:left="510" w:hanging="510"/>
      </w:pPr>
      <w:rPr>
        <w:rFonts w:ascii="Arial" w:hAnsi="Arial" w:hint="default"/>
        <w:b w:val="0"/>
        <w:sz w:val="22"/>
        <w:szCs w:val="22"/>
      </w:rPr>
    </w:lvl>
    <w:lvl w:ilvl="1">
      <w:start w:val="1"/>
      <w:numFmt w:val="lowerRoman"/>
      <w:lvlText w:val="(%2)"/>
      <w:lvlJc w:val="left"/>
      <w:pPr>
        <w:tabs>
          <w:tab w:val="num" w:pos="1021"/>
        </w:tabs>
        <w:ind w:left="1021" w:hanging="511"/>
      </w:pPr>
      <w:rPr>
        <w:rFonts w:ascii="Arial" w:hAnsi="Arial" w:hint="default"/>
        <w:sz w:val="22"/>
        <w:szCs w:val="22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08" w:hanging="288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18"/>
  </w:num>
  <w:num w:numId="2">
    <w:abstractNumId w:val="13"/>
  </w:num>
  <w:num w:numId="3">
    <w:abstractNumId w:val="18"/>
    <w:lvlOverride w:ilvl="0">
      <w:startOverride w:val="1"/>
    </w:lvlOverride>
  </w:num>
  <w:num w:numId="4">
    <w:abstractNumId w:val="0"/>
  </w:num>
  <w:num w:numId="5">
    <w:abstractNumId w:val="29"/>
  </w:num>
  <w:num w:numId="6">
    <w:abstractNumId w:val="9"/>
  </w:num>
  <w:num w:numId="7">
    <w:abstractNumId w:val="31"/>
  </w:num>
  <w:num w:numId="8">
    <w:abstractNumId w:val="2"/>
  </w:num>
  <w:num w:numId="9">
    <w:abstractNumId w:val="18"/>
  </w:num>
  <w:num w:numId="10">
    <w:abstractNumId w:val="5"/>
  </w:num>
  <w:num w:numId="11">
    <w:abstractNumId w:val="10"/>
  </w:num>
  <w:num w:numId="12">
    <w:abstractNumId w:val="18"/>
  </w:num>
  <w:num w:numId="13">
    <w:abstractNumId w:val="22"/>
  </w:num>
  <w:num w:numId="14">
    <w:abstractNumId w:val="18"/>
    <w:lvlOverride w:ilvl="0">
      <w:startOverride w:val="1"/>
    </w:lvlOverride>
  </w:num>
  <w:num w:numId="15">
    <w:abstractNumId w:val="18"/>
    <w:lvlOverride w:ilvl="0">
      <w:startOverride w:val="1"/>
    </w:lvlOverride>
  </w:num>
  <w:num w:numId="16">
    <w:abstractNumId w:val="18"/>
    <w:lvlOverride w:ilvl="0">
      <w:startOverride w:val="1"/>
    </w:lvlOverride>
  </w:num>
  <w:num w:numId="17">
    <w:abstractNumId w:val="18"/>
    <w:lvlOverride w:ilvl="0">
      <w:startOverride w:val="1"/>
    </w:lvlOverride>
  </w:num>
  <w:num w:numId="18">
    <w:abstractNumId w:val="25"/>
  </w:num>
  <w:num w:numId="19">
    <w:abstractNumId w:val="17"/>
  </w:num>
  <w:num w:numId="20">
    <w:abstractNumId w:val="23"/>
  </w:num>
  <w:num w:numId="21">
    <w:abstractNumId w:val="21"/>
  </w:num>
  <w:num w:numId="22">
    <w:abstractNumId w:val="12"/>
  </w:num>
  <w:num w:numId="23">
    <w:abstractNumId w:val="8"/>
  </w:num>
  <w:num w:numId="24">
    <w:abstractNumId w:val="24"/>
  </w:num>
  <w:num w:numId="25">
    <w:abstractNumId w:val="11"/>
  </w:num>
  <w:num w:numId="26">
    <w:abstractNumId w:val="11"/>
    <w:lvlOverride w:ilvl="0">
      <w:lvl w:ilvl="0" w:tplc="C5169458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48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48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48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48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48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48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48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48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7">
    <w:abstractNumId w:val="15"/>
  </w:num>
  <w:num w:numId="28">
    <w:abstractNumId w:val="30"/>
  </w:num>
  <w:num w:numId="29">
    <w:abstractNumId w:val="7"/>
  </w:num>
  <w:num w:numId="30">
    <w:abstractNumId w:val="4"/>
  </w:num>
  <w:num w:numId="31">
    <w:abstractNumId w:val="27"/>
  </w:num>
  <w:num w:numId="32">
    <w:abstractNumId w:val="1"/>
  </w:num>
  <w:num w:numId="33">
    <w:abstractNumId w:val="20"/>
  </w:num>
  <w:num w:numId="34">
    <w:abstractNumId w:val="28"/>
  </w:num>
  <w:num w:numId="35">
    <w:abstractNumId w:val="3"/>
  </w:num>
  <w:num w:numId="36">
    <w:abstractNumId w:val="26"/>
  </w:num>
  <w:num w:numId="37">
    <w:abstractNumId w:val="6"/>
  </w:num>
  <w:num w:numId="38">
    <w:abstractNumId w:val="16"/>
  </w:num>
  <w:num w:numId="39">
    <w:abstractNumId w:val="19"/>
  </w:num>
  <w:num w:numId="4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4404"/>
    <w:rsid w:val="000013B9"/>
    <w:rsid w:val="0000386C"/>
    <w:rsid w:val="00013A9F"/>
    <w:rsid w:val="000203AA"/>
    <w:rsid w:val="00032130"/>
    <w:rsid w:val="00040699"/>
    <w:rsid w:val="00047F1D"/>
    <w:rsid w:val="000545D7"/>
    <w:rsid w:val="00055BFC"/>
    <w:rsid w:val="000749C3"/>
    <w:rsid w:val="000A131E"/>
    <w:rsid w:val="000A3FB5"/>
    <w:rsid w:val="000A4F27"/>
    <w:rsid w:val="000B4580"/>
    <w:rsid w:val="000C0D99"/>
    <w:rsid w:val="000C4232"/>
    <w:rsid w:val="000C7C2D"/>
    <w:rsid w:val="000D2FB6"/>
    <w:rsid w:val="000E167E"/>
    <w:rsid w:val="000E2D93"/>
    <w:rsid w:val="000E506D"/>
    <w:rsid w:val="000E79C0"/>
    <w:rsid w:val="000E7D01"/>
    <w:rsid w:val="000F3B59"/>
    <w:rsid w:val="000F5A7C"/>
    <w:rsid w:val="0010590B"/>
    <w:rsid w:val="001238AD"/>
    <w:rsid w:val="0012670B"/>
    <w:rsid w:val="00131F23"/>
    <w:rsid w:val="0013251F"/>
    <w:rsid w:val="00135EC3"/>
    <w:rsid w:val="0014059F"/>
    <w:rsid w:val="0015003D"/>
    <w:rsid w:val="001503F6"/>
    <w:rsid w:val="00152059"/>
    <w:rsid w:val="00157991"/>
    <w:rsid w:val="00164DF5"/>
    <w:rsid w:val="00176AEF"/>
    <w:rsid w:val="00176C62"/>
    <w:rsid w:val="001777C5"/>
    <w:rsid w:val="00180D4D"/>
    <w:rsid w:val="0018667D"/>
    <w:rsid w:val="00187C6F"/>
    <w:rsid w:val="001A0802"/>
    <w:rsid w:val="001A0BD1"/>
    <w:rsid w:val="001A21C9"/>
    <w:rsid w:val="001B3BF5"/>
    <w:rsid w:val="001C42F4"/>
    <w:rsid w:val="001E13D1"/>
    <w:rsid w:val="001F5C31"/>
    <w:rsid w:val="0020410B"/>
    <w:rsid w:val="002149E1"/>
    <w:rsid w:val="00217C4C"/>
    <w:rsid w:val="0022209A"/>
    <w:rsid w:val="002360A1"/>
    <w:rsid w:val="002503E0"/>
    <w:rsid w:val="0025369F"/>
    <w:rsid w:val="002579C5"/>
    <w:rsid w:val="00261C0C"/>
    <w:rsid w:val="00262691"/>
    <w:rsid w:val="002629D1"/>
    <w:rsid w:val="00272537"/>
    <w:rsid w:val="0027592C"/>
    <w:rsid w:val="00276FA0"/>
    <w:rsid w:val="00280662"/>
    <w:rsid w:val="002820E3"/>
    <w:rsid w:val="002A2962"/>
    <w:rsid w:val="002B1A65"/>
    <w:rsid w:val="002B47AB"/>
    <w:rsid w:val="002C53B4"/>
    <w:rsid w:val="002C6B76"/>
    <w:rsid w:val="002C7DA0"/>
    <w:rsid w:val="002D39B5"/>
    <w:rsid w:val="002D678E"/>
    <w:rsid w:val="002D7E40"/>
    <w:rsid w:val="002E00C5"/>
    <w:rsid w:val="002E3AE9"/>
    <w:rsid w:val="002E6FBE"/>
    <w:rsid w:val="002F14B5"/>
    <w:rsid w:val="003015E4"/>
    <w:rsid w:val="00304E40"/>
    <w:rsid w:val="003162A1"/>
    <w:rsid w:val="0032653D"/>
    <w:rsid w:val="00327057"/>
    <w:rsid w:val="00333587"/>
    <w:rsid w:val="003450D2"/>
    <w:rsid w:val="00355499"/>
    <w:rsid w:val="00356F4E"/>
    <w:rsid w:val="00363AD6"/>
    <w:rsid w:val="00363C7C"/>
    <w:rsid w:val="00370A1D"/>
    <w:rsid w:val="00385AE2"/>
    <w:rsid w:val="003966F4"/>
    <w:rsid w:val="003B3C5B"/>
    <w:rsid w:val="003B3E1D"/>
    <w:rsid w:val="003C588F"/>
    <w:rsid w:val="003E0E3D"/>
    <w:rsid w:val="003E27E7"/>
    <w:rsid w:val="003F3992"/>
    <w:rsid w:val="003F46F7"/>
    <w:rsid w:val="00400F1A"/>
    <w:rsid w:val="0041007F"/>
    <w:rsid w:val="00412146"/>
    <w:rsid w:val="00417045"/>
    <w:rsid w:val="0042255A"/>
    <w:rsid w:val="0042774B"/>
    <w:rsid w:val="004313C4"/>
    <w:rsid w:val="004331A1"/>
    <w:rsid w:val="004331E9"/>
    <w:rsid w:val="004355F8"/>
    <w:rsid w:val="00444B2A"/>
    <w:rsid w:val="00457CA7"/>
    <w:rsid w:val="00464A9B"/>
    <w:rsid w:val="00467E70"/>
    <w:rsid w:val="004714FB"/>
    <w:rsid w:val="00471FDF"/>
    <w:rsid w:val="004729A8"/>
    <w:rsid w:val="00476C37"/>
    <w:rsid w:val="0047771E"/>
    <w:rsid w:val="00484352"/>
    <w:rsid w:val="004B7CC7"/>
    <w:rsid w:val="004C1DAA"/>
    <w:rsid w:val="004C26FE"/>
    <w:rsid w:val="004E5A1B"/>
    <w:rsid w:val="0053183D"/>
    <w:rsid w:val="00535B8A"/>
    <w:rsid w:val="00540239"/>
    <w:rsid w:val="0054314D"/>
    <w:rsid w:val="0054554B"/>
    <w:rsid w:val="00554CE0"/>
    <w:rsid w:val="00556576"/>
    <w:rsid w:val="005567A5"/>
    <w:rsid w:val="005643CD"/>
    <w:rsid w:val="00565F41"/>
    <w:rsid w:val="005805E2"/>
    <w:rsid w:val="00584BD9"/>
    <w:rsid w:val="00587D42"/>
    <w:rsid w:val="00597A60"/>
    <w:rsid w:val="005A12FA"/>
    <w:rsid w:val="005A4F13"/>
    <w:rsid w:val="005B0D47"/>
    <w:rsid w:val="005B0E4C"/>
    <w:rsid w:val="005B2AE5"/>
    <w:rsid w:val="005B4244"/>
    <w:rsid w:val="005B6060"/>
    <w:rsid w:val="005C4ED6"/>
    <w:rsid w:val="005C62BF"/>
    <w:rsid w:val="005E1F97"/>
    <w:rsid w:val="005E3AA4"/>
    <w:rsid w:val="005F0A10"/>
    <w:rsid w:val="005F1AFE"/>
    <w:rsid w:val="005F455E"/>
    <w:rsid w:val="005F4CA8"/>
    <w:rsid w:val="005F58FD"/>
    <w:rsid w:val="005F7401"/>
    <w:rsid w:val="006046F8"/>
    <w:rsid w:val="00613234"/>
    <w:rsid w:val="00614AAB"/>
    <w:rsid w:val="0061597A"/>
    <w:rsid w:val="006200DF"/>
    <w:rsid w:val="00620F8B"/>
    <w:rsid w:val="00621649"/>
    <w:rsid w:val="00627100"/>
    <w:rsid w:val="00630F8A"/>
    <w:rsid w:val="006314EB"/>
    <w:rsid w:val="00643AD9"/>
    <w:rsid w:val="00646863"/>
    <w:rsid w:val="00647508"/>
    <w:rsid w:val="006530B8"/>
    <w:rsid w:val="006606D3"/>
    <w:rsid w:val="00661C39"/>
    <w:rsid w:val="00677E78"/>
    <w:rsid w:val="00685B93"/>
    <w:rsid w:val="00686EE4"/>
    <w:rsid w:val="00695DEA"/>
    <w:rsid w:val="00697544"/>
    <w:rsid w:val="006976CB"/>
    <w:rsid w:val="006A68E4"/>
    <w:rsid w:val="006B27A1"/>
    <w:rsid w:val="006B3A98"/>
    <w:rsid w:val="006B5BA9"/>
    <w:rsid w:val="006B633F"/>
    <w:rsid w:val="006B7E9A"/>
    <w:rsid w:val="006C3093"/>
    <w:rsid w:val="006D2E68"/>
    <w:rsid w:val="006D3D85"/>
    <w:rsid w:val="006E4959"/>
    <w:rsid w:val="006E6408"/>
    <w:rsid w:val="006E761D"/>
    <w:rsid w:val="006F2BF1"/>
    <w:rsid w:val="006F3153"/>
    <w:rsid w:val="0070077C"/>
    <w:rsid w:val="00706802"/>
    <w:rsid w:val="0070748A"/>
    <w:rsid w:val="00717E9D"/>
    <w:rsid w:val="007206B1"/>
    <w:rsid w:val="00723E67"/>
    <w:rsid w:val="007318D1"/>
    <w:rsid w:val="0074013D"/>
    <w:rsid w:val="00741D78"/>
    <w:rsid w:val="0074632A"/>
    <w:rsid w:val="007543E9"/>
    <w:rsid w:val="007609C0"/>
    <w:rsid w:val="00762157"/>
    <w:rsid w:val="007649C7"/>
    <w:rsid w:val="00773E11"/>
    <w:rsid w:val="007762D4"/>
    <w:rsid w:val="0078088A"/>
    <w:rsid w:val="00785678"/>
    <w:rsid w:val="007862A3"/>
    <w:rsid w:val="00786420"/>
    <w:rsid w:val="00787241"/>
    <w:rsid w:val="00791794"/>
    <w:rsid w:val="00796A69"/>
    <w:rsid w:val="0079772C"/>
    <w:rsid w:val="007A1387"/>
    <w:rsid w:val="007A142F"/>
    <w:rsid w:val="007A20E4"/>
    <w:rsid w:val="007B6DC0"/>
    <w:rsid w:val="007B6E1D"/>
    <w:rsid w:val="007D29D9"/>
    <w:rsid w:val="007D4FB0"/>
    <w:rsid w:val="007D51D7"/>
    <w:rsid w:val="007E4613"/>
    <w:rsid w:val="007E7491"/>
    <w:rsid w:val="007F4EC8"/>
    <w:rsid w:val="00802819"/>
    <w:rsid w:val="0080560C"/>
    <w:rsid w:val="008077A3"/>
    <w:rsid w:val="00816397"/>
    <w:rsid w:val="008168A6"/>
    <w:rsid w:val="00817F69"/>
    <w:rsid w:val="008225A3"/>
    <w:rsid w:val="00835B66"/>
    <w:rsid w:val="0084122A"/>
    <w:rsid w:val="00841882"/>
    <w:rsid w:val="00842489"/>
    <w:rsid w:val="008455B3"/>
    <w:rsid w:val="00847945"/>
    <w:rsid w:val="00851344"/>
    <w:rsid w:val="00851C8F"/>
    <w:rsid w:val="00853932"/>
    <w:rsid w:val="00874845"/>
    <w:rsid w:val="0087577C"/>
    <w:rsid w:val="00890E6A"/>
    <w:rsid w:val="00897574"/>
    <w:rsid w:val="008A13D5"/>
    <w:rsid w:val="008B05C1"/>
    <w:rsid w:val="008B12CD"/>
    <w:rsid w:val="008B77B0"/>
    <w:rsid w:val="008C7B49"/>
    <w:rsid w:val="008D1269"/>
    <w:rsid w:val="008D27E0"/>
    <w:rsid w:val="008D50CF"/>
    <w:rsid w:val="008E0476"/>
    <w:rsid w:val="008E1702"/>
    <w:rsid w:val="008F40E9"/>
    <w:rsid w:val="008F5D68"/>
    <w:rsid w:val="009114CD"/>
    <w:rsid w:val="00911A42"/>
    <w:rsid w:val="00914D49"/>
    <w:rsid w:val="00922AEE"/>
    <w:rsid w:val="009248BE"/>
    <w:rsid w:val="00927598"/>
    <w:rsid w:val="0093607B"/>
    <w:rsid w:val="0094144F"/>
    <w:rsid w:val="00945F28"/>
    <w:rsid w:val="00950E03"/>
    <w:rsid w:val="00952BB6"/>
    <w:rsid w:val="00955827"/>
    <w:rsid w:val="0095662D"/>
    <w:rsid w:val="009601B9"/>
    <w:rsid w:val="009618D7"/>
    <w:rsid w:val="00962A33"/>
    <w:rsid w:val="00965DA0"/>
    <w:rsid w:val="00980E78"/>
    <w:rsid w:val="00981568"/>
    <w:rsid w:val="00985B07"/>
    <w:rsid w:val="0098731C"/>
    <w:rsid w:val="009910AB"/>
    <w:rsid w:val="009A3694"/>
    <w:rsid w:val="009B0FDC"/>
    <w:rsid w:val="009B220D"/>
    <w:rsid w:val="009B4621"/>
    <w:rsid w:val="009C3552"/>
    <w:rsid w:val="009C35F5"/>
    <w:rsid w:val="009D0678"/>
    <w:rsid w:val="009D781E"/>
    <w:rsid w:val="009E0C13"/>
    <w:rsid w:val="009E7948"/>
    <w:rsid w:val="009F05E2"/>
    <w:rsid w:val="009F4CBD"/>
    <w:rsid w:val="009F57E1"/>
    <w:rsid w:val="009F7F0B"/>
    <w:rsid w:val="00A0390A"/>
    <w:rsid w:val="00A070FE"/>
    <w:rsid w:val="00A2018A"/>
    <w:rsid w:val="00A20C04"/>
    <w:rsid w:val="00A30EF7"/>
    <w:rsid w:val="00A44133"/>
    <w:rsid w:val="00A62289"/>
    <w:rsid w:val="00A67E2A"/>
    <w:rsid w:val="00A73A31"/>
    <w:rsid w:val="00A74F7A"/>
    <w:rsid w:val="00A773FD"/>
    <w:rsid w:val="00A82607"/>
    <w:rsid w:val="00A84792"/>
    <w:rsid w:val="00A85C01"/>
    <w:rsid w:val="00A90C5C"/>
    <w:rsid w:val="00A94820"/>
    <w:rsid w:val="00A94EEA"/>
    <w:rsid w:val="00A95C35"/>
    <w:rsid w:val="00A9619F"/>
    <w:rsid w:val="00A9631A"/>
    <w:rsid w:val="00AA1D69"/>
    <w:rsid w:val="00AA3A86"/>
    <w:rsid w:val="00AB27CF"/>
    <w:rsid w:val="00AB72FA"/>
    <w:rsid w:val="00AC1D70"/>
    <w:rsid w:val="00AC61DF"/>
    <w:rsid w:val="00AD23DD"/>
    <w:rsid w:val="00AD405E"/>
    <w:rsid w:val="00AE10CD"/>
    <w:rsid w:val="00AE54F4"/>
    <w:rsid w:val="00AE7C21"/>
    <w:rsid w:val="00AF265D"/>
    <w:rsid w:val="00AF314D"/>
    <w:rsid w:val="00AF7556"/>
    <w:rsid w:val="00B079A2"/>
    <w:rsid w:val="00B15DAC"/>
    <w:rsid w:val="00B32F7B"/>
    <w:rsid w:val="00B50F35"/>
    <w:rsid w:val="00B51B15"/>
    <w:rsid w:val="00B56B6A"/>
    <w:rsid w:val="00B572E6"/>
    <w:rsid w:val="00B577F7"/>
    <w:rsid w:val="00B627D0"/>
    <w:rsid w:val="00B724A4"/>
    <w:rsid w:val="00B74404"/>
    <w:rsid w:val="00B76675"/>
    <w:rsid w:val="00B8271D"/>
    <w:rsid w:val="00B83FF0"/>
    <w:rsid w:val="00B84363"/>
    <w:rsid w:val="00B87312"/>
    <w:rsid w:val="00B92AA6"/>
    <w:rsid w:val="00B937C1"/>
    <w:rsid w:val="00B96B62"/>
    <w:rsid w:val="00BC221B"/>
    <w:rsid w:val="00BC5825"/>
    <w:rsid w:val="00BD204D"/>
    <w:rsid w:val="00BD576B"/>
    <w:rsid w:val="00BE2FBB"/>
    <w:rsid w:val="00C07BDD"/>
    <w:rsid w:val="00C11FA1"/>
    <w:rsid w:val="00C167F6"/>
    <w:rsid w:val="00C178AD"/>
    <w:rsid w:val="00C20C75"/>
    <w:rsid w:val="00C2115A"/>
    <w:rsid w:val="00C30EE2"/>
    <w:rsid w:val="00C4033F"/>
    <w:rsid w:val="00C55776"/>
    <w:rsid w:val="00C55ED2"/>
    <w:rsid w:val="00C56EF9"/>
    <w:rsid w:val="00C65DB4"/>
    <w:rsid w:val="00C8107B"/>
    <w:rsid w:val="00C82F27"/>
    <w:rsid w:val="00C85863"/>
    <w:rsid w:val="00C85F09"/>
    <w:rsid w:val="00C92E44"/>
    <w:rsid w:val="00C94C0E"/>
    <w:rsid w:val="00CA1CDE"/>
    <w:rsid w:val="00CA37CE"/>
    <w:rsid w:val="00CA59BE"/>
    <w:rsid w:val="00CA6513"/>
    <w:rsid w:val="00CA7852"/>
    <w:rsid w:val="00CB333F"/>
    <w:rsid w:val="00CC3233"/>
    <w:rsid w:val="00CD1B65"/>
    <w:rsid w:val="00CE156E"/>
    <w:rsid w:val="00CE2658"/>
    <w:rsid w:val="00CE6977"/>
    <w:rsid w:val="00CF1F33"/>
    <w:rsid w:val="00CF6568"/>
    <w:rsid w:val="00D032CC"/>
    <w:rsid w:val="00D13335"/>
    <w:rsid w:val="00D13416"/>
    <w:rsid w:val="00D173A1"/>
    <w:rsid w:val="00D21640"/>
    <w:rsid w:val="00D27F16"/>
    <w:rsid w:val="00D3023D"/>
    <w:rsid w:val="00D3036A"/>
    <w:rsid w:val="00D447DA"/>
    <w:rsid w:val="00D5094D"/>
    <w:rsid w:val="00D51190"/>
    <w:rsid w:val="00D51F31"/>
    <w:rsid w:val="00D562BC"/>
    <w:rsid w:val="00D569D8"/>
    <w:rsid w:val="00D57616"/>
    <w:rsid w:val="00D57FF2"/>
    <w:rsid w:val="00D635C9"/>
    <w:rsid w:val="00D6393A"/>
    <w:rsid w:val="00D677FF"/>
    <w:rsid w:val="00D67E73"/>
    <w:rsid w:val="00D72B54"/>
    <w:rsid w:val="00D74989"/>
    <w:rsid w:val="00D8623B"/>
    <w:rsid w:val="00D86EAD"/>
    <w:rsid w:val="00D9041B"/>
    <w:rsid w:val="00DA1C99"/>
    <w:rsid w:val="00DA21BD"/>
    <w:rsid w:val="00DA33F8"/>
    <w:rsid w:val="00DB04F6"/>
    <w:rsid w:val="00DB053C"/>
    <w:rsid w:val="00DB45AC"/>
    <w:rsid w:val="00DB4F99"/>
    <w:rsid w:val="00DC0D1E"/>
    <w:rsid w:val="00DC2447"/>
    <w:rsid w:val="00DC27BF"/>
    <w:rsid w:val="00DC6107"/>
    <w:rsid w:val="00DD2DF7"/>
    <w:rsid w:val="00DD420C"/>
    <w:rsid w:val="00DD6157"/>
    <w:rsid w:val="00DE035E"/>
    <w:rsid w:val="00DE2EF0"/>
    <w:rsid w:val="00DE34EA"/>
    <w:rsid w:val="00DE6F47"/>
    <w:rsid w:val="00DF71CC"/>
    <w:rsid w:val="00E030CF"/>
    <w:rsid w:val="00E074E2"/>
    <w:rsid w:val="00E07D6A"/>
    <w:rsid w:val="00E1376C"/>
    <w:rsid w:val="00E1408F"/>
    <w:rsid w:val="00E15882"/>
    <w:rsid w:val="00E15F3F"/>
    <w:rsid w:val="00E22BF2"/>
    <w:rsid w:val="00E3437C"/>
    <w:rsid w:val="00E46479"/>
    <w:rsid w:val="00E46CAA"/>
    <w:rsid w:val="00E51E2C"/>
    <w:rsid w:val="00E56AAB"/>
    <w:rsid w:val="00E63055"/>
    <w:rsid w:val="00E71683"/>
    <w:rsid w:val="00E735E2"/>
    <w:rsid w:val="00E73673"/>
    <w:rsid w:val="00E80920"/>
    <w:rsid w:val="00E85477"/>
    <w:rsid w:val="00E8778B"/>
    <w:rsid w:val="00E9032D"/>
    <w:rsid w:val="00E91139"/>
    <w:rsid w:val="00E9373B"/>
    <w:rsid w:val="00EA2DF7"/>
    <w:rsid w:val="00EA5D16"/>
    <w:rsid w:val="00EA6A03"/>
    <w:rsid w:val="00EA7871"/>
    <w:rsid w:val="00EA7AEB"/>
    <w:rsid w:val="00EB7909"/>
    <w:rsid w:val="00EC03C8"/>
    <w:rsid w:val="00EC3122"/>
    <w:rsid w:val="00EC57AE"/>
    <w:rsid w:val="00EC7CB3"/>
    <w:rsid w:val="00ED155A"/>
    <w:rsid w:val="00ED4AB1"/>
    <w:rsid w:val="00ED556A"/>
    <w:rsid w:val="00EE02AD"/>
    <w:rsid w:val="00EE0AB2"/>
    <w:rsid w:val="00EF05E9"/>
    <w:rsid w:val="00F0648F"/>
    <w:rsid w:val="00F201B2"/>
    <w:rsid w:val="00F37D4B"/>
    <w:rsid w:val="00F41C21"/>
    <w:rsid w:val="00F70ECE"/>
    <w:rsid w:val="00F75108"/>
    <w:rsid w:val="00F828F5"/>
    <w:rsid w:val="00F85485"/>
    <w:rsid w:val="00F8596D"/>
    <w:rsid w:val="00F8609B"/>
    <w:rsid w:val="00F93DBE"/>
    <w:rsid w:val="00F94A7B"/>
    <w:rsid w:val="00F9537E"/>
    <w:rsid w:val="00F9557F"/>
    <w:rsid w:val="00FB099E"/>
    <w:rsid w:val="00FC26CB"/>
    <w:rsid w:val="00FC7862"/>
    <w:rsid w:val="00FE5C88"/>
    <w:rsid w:val="00FF29BF"/>
    <w:rsid w:val="00FF3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C8EBA0"/>
  <w15:docId w15:val="{F2050DC7-2C81-4FAC-A15D-71BCE2B3B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7909"/>
    <w:rPr>
      <w:sz w:val="24"/>
      <w:szCs w:val="24"/>
      <w:lang w:eastAsia="en-US"/>
    </w:rPr>
  </w:style>
  <w:style w:type="paragraph" w:styleId="Heading1">
    <w:name w:val="heading 1"/>
    <w:basedOn w:val="Normal"/>
    <w:next w:val="Heading2"/>
    <w:qFormat/>
    <w:rsid w:val="00EB790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Heading3"/>
    <w:qFormat/>
    <w:rsid w:val="00EB790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BodyText"/>
    <w:qFormat/>
    <w:rsid w:val="00EB790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EB7909"/>
    <w:pPr>
      <w:pBdr>
        <w:bottom w:val="single" w:sz="4" w:space="1" w:color="auto"/>
      </w:pBdr>
      <w:tabs>
        <w:tab w:val="center" w:pos="4153"/>
        <w:tab w:val="right" w:pos="8306"/>
      </w:tabs>
    </w:pPr>
    <w:rPr>
      <w:sz w:val="20"/>
    </w:rPr>
  </w:style>
  <w:style w:type="paragraph" w:styleId="Footer">
    <w:name w:val="footer"/>
    <w:basedOn w:val="Normal"/>
    <w:semiHidden/>
    <w:rsid w:val="00EB7909"/>
    <w:pPr>
      <w:pBdr>
        <w:top w:val="single" w:sz="4" w:space="1" w:color="auto"/>
      </w:pBdr>
      <w:tabs>
        <w:tab w:val="center" w:pos="4153"/>
        <w:tab w:val="right" w:pos="8306"/>
      </w:tabs>
    </w:pPr>
    <w:rPr>
      <w:sz w:val="20"/>
    </w:rPr>
  </w:style>
  <w:style w:type="character" w:styleId="PageNumber">
    <w:name w:val="page number"/>
    <w:basedOn w:val="DefaultParagraphFont"/>
    <w:semiHidden/>
    <w:rsid w:val="00EB7909"/>
    <w:rPr>
      <w:sz w:val="20"/>
    </w:rPr>
  </w:style>
  <w:style w:type="paragraph" w:styleId="BodyText">
    <w:name w:val="Body Text"/>
    <w:basedOn w:val="Normal"/>
    <w:semiHidden/>
    <w:rsid w:val="00EB7909"/>
    <w:pPr>
      <w:spacing w:after="120"/>
    </w:pPr>
  </w:style>
  <w:style w:type="paragraph" w:customStyle="1" w:styleId="Code">
    <w:name w:val="Code"/>
    <w:basedOn w:val="BodyText"/>
    <w:rsid w:val="00EB7909"/>
    <w:pPr>
      <w:keepLines/>
      <w:tabs>
        <w:tab w:val="left" w:pos="288"/>
      </w:tabs>
      <w:spacing w:after="0"/>
    </w:pPr>
    <w:rPr>
      <w:rFonts w:ascii="Courier New" w:hAnsi="Courier New" w:cs="Courier New"/>
      <w:sz w:val="20"/>
    </w:rPr>
  </w:style>
  <w:style w:type="paragraph" w:customStyle="1" w:styleId="ListItem-Bullet">
    <w:name w:val="List Item - Bullet"/>
    <w:basedOn w:val="BodyText"/>
    <w:rsid w:val="00EB7909"/>
    <w:pPr>
      <w:numPr>
        <w:numId w:val="2"/>
      </w:numPr>
      <w:spacing w:after="0"/>
    </w:pPr>
  </w:style>
  <w:style w:type="character" w:styleId="Hyperlink">
    <w:name w:val="Hyperlink"/>
    <w:basedOn w:val="DefaultParagraphFont"/>
    <w:semiHidden/>
    <w:rsid w:val="00EB7909"/>
    <w:rPr>
      <w:color w:val="0000FF"/>
      <w:u w:val="single"/>
    </w:rPr>
  </w:style>
  <w:style w:type="paragraph" w:customStyle="1" w:styleId="ListItem-Numbered">
    <w:name w:val="List Item - Numbered"/>
    <w:basedOn w:val="ListItem-Bullet"/>
    <w:rsid w:val="00EB7909"/>
    <w:pPr>
      <w:numPr>
        <w:numId w:val="12"/>
      </w:numPr>
    </w:pPr>
  </w:style>
  <w:style w:type="character" w:styleId="FollowedHyperlink">
    <w:name w:val="FollowedHyperlink"/>
    <w:basedOn w:val="DefaultParagraphFont"/>
    <w:semiHidden/>
    <w:rsid w:val="00EB7909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7C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C6F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785678"/>
    <w:pPr>
      <w:ind w:left="720"/>
      <w:contextualSpacing/>
    </w:pPr>
  </w:style>
  <w:style w:type="paragraph" w:customStyle="1" w:styleId="MyNormal">
    <w:name w:val="MyNormal"/>
    <w:basedOn w:val="Normal"/>
    <w:rsid w:val="00C11FA1"/>
    <w:rPr>
      <w:rFonts w:ascii="Arial" w:eastAsia="SimSun" w:hAnsi="Arial" w:cs="Arial"/>
      <w:lang w:eastAsia="zh-CN"/>
    </w:rPr>
  </w:style>
  <w:style w:type="paragraph" w:customStyle="1" w:styleId="NotesPointersL1">
    <w:name w:val="Notes Pointers L1"/>
    <w:basedOn w:val="Normal"/>
    <w:rsid w:val="00C11FA1"/>
    <w:pPr>
      <w:numPr>
        <w:numId w:val="7"/>
      </w:numPr>
      <w:spacing w:before="60"/>
    </w:pPr>
    <w:rPr>
      <w:rFonts w:ascii="Arial" w:eastAsia="SimSun" w:hAnsi="Arial" w:cs="Arial"/>
      <w:sz w:val="22"/>
      <w:lang w:eastAsia="zh-CN"/>
    </w:rPr>
  </w:style>
  <w:style w:type="table" w:styleId="TableGrid">
    <w:name w:val="Table Grid"/>
    <w:basedOn w:val="TableNormal"/>
    <w:uiPriority w:val="59"/>
    <w:rsid w:val="00DA33F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x">
    <w:name w:val="tx"/>
    <w:basedOn w:val="Normal"/>
    <w:rsid w:val="00131F23"/>
    <w:pPr>
      <w:tabs>
        <w:tab w:val="left" w:pos="360"/>
      </w:tabs>
      <w:spacing w:line="260" w:lineRule="exact"/>
      <w:ind w:firstLine="360"/>
    </w:pPr>
    <w:rPr>
      <w:sz w:val="22"/>
      <w:szCs w:val="20"/>
    </w:rPr>
  </w:style>
  <w:style w:type="paragraph" w:styleId="NormalWeb">
    <w:name w:val="Normal (Web)"/>
    <w:basedOn w:val="Normal"/>
    <w:uiPriority w:val="99"/>
    <w:semiHidden/>
    <w:unhideWhenUsed/>
    <w:rsid w:val="00E030CF"/>
    <w:pPr>
      <w:spacing w:before="100" w:beforeAutospacing="1" w:after="100" w:afterAutospacing="1"/>
    </w:pPr>
    <w:rPr>
      <w:rFonts w:ascii="Verdana" w:hAnsi="Verdana"/>
      <w:lang w:val="en-SG" w:eastAsia="zh-CN"/>
    </w:rPr>
  </w:style>
  <w:style w:type="character" w:customStyle="1" w:styleId="apple-converted-space">
    <w:name w:val="apple-converted-space"/>
    <w:basedOn w:val="DefaultParagraphFont"/>
    <w:rsid w:val="00E91139"/>
  </w:style>
  <w:style w:type="character" w:styleId="UnresolvedMention">
    <w:name w:val="Unresolved Mention"/>
    <w:basedOn w:val="DefaultParagraphFont"/>
    <w:uiPriority w:val="99"/>
    <w:semiHidden/>
    <w:unhideWhenUsed/>
    <w:rsid w:val="006314E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3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723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41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811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scottj\My%20Documents\Teaching\IT2503%20-%20AY2002\Misc%20Docs\IT2503%20Doc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312A7E-D526-4A9C-A7FF-E084FF22C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IT2503 Doc Template.dot</Template>
  <TotalTime>402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Nanyang Polytechnic</Company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Joyce Lee</dc:creator>
  <cp:lastModifiedBy>Joycel</cp:lastModifiedBy>
  <cp:revision>29</cp:revision>
  <cp:lastPrinted>2011-11-24T01:22:00Z</cp:lastPrinted>
  <dcterms:created xsi:type="dcterms:W3CDTF">2015-09-07T09:53:00Z</dcterms:created>
  <dcterms:modified xsi:type="dcterms:W3CDTF">2018-09-09T08:34:00Z</dcterms:modified>
</cp:coreProperties>
</file>