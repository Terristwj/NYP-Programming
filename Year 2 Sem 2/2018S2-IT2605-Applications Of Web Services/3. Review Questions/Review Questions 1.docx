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5B" w:rsidRDefault="00CA6513" w:rsidP="003B3C5B">
      <w:pPr>
        <w:pStyle w:val="Heading2"/>
        <w:rPr>
          <w:rFonts w:asciiTheme="majorHAnsi" w:hAnsiTheme="majorHAnsi"/>
          <w:i w:val="0"/>
          <w:color w:val="1F497D" w:themeColor="text2"/>
        </w:rPr>
      </w:pPr>
      <w:r>
        <w:rPr>
          <w:rFonts w:asciiTheme="majorHAnsi" w:hAnsiTheme="majorHAnsi"/>
          <w:i w:val="0"/>
          <w:color w:val="1F497D" w:themeColor="text2"/>
        </w:rPr>
        <w:t xml:space="preserve">IT2605 </w:t>
      </w:r>
      <w:r w:rsidR="00164DF5">
        <w:rPr>
          <w:rFonts w:asciiTheme="majorHAnsi" w:hAnsiTheme="majorHAnsi"/>
          <w:i w:val="0"/>
          <w:color w:val="1F497D" w:themeColor="text2"/>
        </w:rPr>
        <w:t>Review Questions</w:t>
      </w:r>
      <w:r w:rsidR="007A1387">
        <w:rPr>
          <w:rFonts w:asciiTheme="majorHAnsi" w:hAnsiTheme="majorHAnsi"/>
          <w:i w:val="0"/>
          <w:color w:val="1F497D" w:themeColor="text2"/>
        </w:rPr>
        <w:t xml:space="preserve"> 1</w:t>
      </w:r>
    </w:p>
    <w:p w:rsidR="00444B2A" w:rsidRPr="00444B2A" w:rsidRDefault="00444B2A" w:rsidP="00444B2A">
      <w:pPr>
        <w:pStyle w:val="Heading3"/>
      </w:pPr>
    </w:p>
    <w:tbl>
      <w:tblPr>
        <w:tblStyle w:val="TableGrid"/>
        <w:tblpPr w:leftFromText="180" w:rightFromText="180" w:vertAnchor="text" w:tblpX="-34" w:tblpY="1"/>
        <w:tblOverlap w:val="never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3969"/>
      </w:tblGrid>
      <w:tr w:rsidR="00444B2A" w:rsidRPr="00D170AB" w:rsidTr="00D13C49">
        <w:tc>
          <w:tcPr>
            <w:tcW w:w="5211" w:type="dxa"/>
          </w:tcPr>
          <w:p w:rsidR="00444B2A" w:rsidRPr="00D170AB" w:rsidRDefault="00444B2A" w:rsidP="00D13C49">
            <w:pPr>
              <w:spacing w:before="40" w:after="60"/>
              <w:rPr>
                <w:rFonts w:asciiTheme="minorHAnsi" w:hAnsiTheme="minorHAnsi" w:cs="Arial"/>
              </w:rPr>
            </w:pPr>
            <w:r w:rsidRPr="00D170AB">
              <w:rPr>
                <w:rFonts w:asciiTheme="minorHAnsi" w:hAnsiTheme="minorHAnsi" w:cs="Arial"/>
              </w:rPr>
              <w:t xml:space="preserve">Name: </w:t>
            </w:r>
            <w:r w:rsidRPr="00D170AB">
              <w:rPr>
                <w:rFonts w:asciiTheme="minorHAnsi" w:hAnsiTheme="minorHAnsi" w:cs="Arial"/>
                <w:b/>
              </w:rPr>
              <w:t>_____________________________</w:t>
            </w:r>
          </w:p>
        </w:tc>
        <w:tc>
          <w:tcPr>
            <w:tcW w:w="3969" w:type="dxa"/>
          </w:tcPr>
          <w:p w:rsidR="00444B2A" w:rsidRPr="00D170AB" w:rsidRDefault="00444B2A" w:rsidP="00D13C49">
            <w:pPr>
              <w:spacing w:before="40" w:after="60"/>
              <w:rPr>
                <w:rFonts w:asciiTheme="minorHAnsi" w:hAnsiTheme="minorHAnsi" w:cs="Arial"/>
              </w:rPr>
            </w:pPr>
            <w:r w:rsidRPr="00D170AB">
              <w:rPr>
                <w:rFonts w:asciiTheme="minorHAnsi" w:hAnsiTheme="minorHAnsi" w:cs="Arial"/>
              </w:rPr>
              <w:t xml:space="preserve">Admin No: </w:t>
            </w:r>
            <w:r w:rsidRPr="00D170AB">
              <w:rPr>
                <w:rFonts w:asciiTheme="minorHAnsi" w:hAnsiTheme="minorHAnsi" w:cs="Arial"/>
                <w:b/>
              </w:rPr>
              <w:t>______________</w:t>
            </w:r>
          </w:p>
        </w:tc>
      </w:tr>
      <w:tr w:rsidR="00444B2A" w:rsidRPr="00D170AB" w:rsidTr="00D13C49">
        <w:tc>
          <w:tcPr>
            <w:tcW w:w="5211" w:type="dxa"/>
          </w:tcPr>
          <w:p w:rsidR="00444B2A" w:rsidRPr="00D170AB" w:rsidRDefault="00444B2A" w:rsidP="00D13C49">
            <w:pPr>
              <w:pStyle w:val="Heading2"/>
              <w:rPr>
                <w:color w:val="1F497D" w:themeColor="text2"/>
              </w:rPr>
            </w:pPr>
          </w:p>
        </w:tc>
        <w:tc>
          <w:tcPr>
            <w:tcW w:w="3969" w:type="dxa"/>
          </w:tcPr>
          <w:p w:rsidR="00444B2A" w:rsidRPr="00D170AB" w:rsidRDefault="00444B2A" w:rsidP="00D13C49">
            <w:pPr>
              <w:spacing w:before="40" w:after="60"/>
              <w:rPr>
                <w:rFonts w:asciiTheme="minorHAnsi" w:hAnsiTheme="minorHAnsi" w:cs="Arial"/>
              </w:rPr>
            </w:pPr>
            <w:r w:rsidRPr="00D170AB">
              <w:rPr>
                <w:rFonts w:asciiTheme="minorHAnsi" w:hAnsiTheme="minorHAnsi" w:cs="Arial"/>
              </w:rPr>
              <w:t xml:space="preserve">Module Group: </w:t>
            </w:r>
            <w:r w:rsidRPr="00D170AB">
              <w:rPr>
                <w:rFonts w:asciiTheme="minorHAnsi" w:hAnsiTheme="minorHAnsi" w:cs="Arial"/>
                <w:b/>
              </w:rPr>
              <w:t>____________</w:t>
            </w:r>
          </w:p>
        </w:tc>
      </w:tr>
    </w:tbl>
    <w:p w:rsidR="00587D42" w:rsidRPr="00D635C9" w:rsidRDefault="00135EC3">
      <w:pPr>
        <w:pStyle w:val="Heading3"/>
        <w:rPr>
          <w:rFonts w:asciiTheme="minorHAnsi" w:hAnsiTheme="minorHAnsi"/>
          <w:color w:val="1F497D" w:themeColor="text2"/>
          <w:u w:val="single"/>
        </w:rPr>
      </w:pPr>
      <w:r w:rsidRPr="00D635C9">
        <w:rPr>
          <w:rFonts w:asciiTheme="minorHAnsi" w:hAnsiTheme="minorHAnsi"/>
          <w:color w:val="1F497D" w:themeColor="text2"/>
          <w:u w:val="single"/>
        </w:rPr>
        <w:t>Construct</w:t>
      </w:r>
      <w:r w:rsidR="00540239" w:rsidRPr="00D635C9">
        <w:rPr>
          <w:rFonts w:asciiTheme="minorHAnsi" w:hAnsiTheme="minorHAnsi"/>
          <w:color w:val="1F497D" w:themeColor="text2"/>
          <w:u w:val="single"/>
        </w:rPr>
        <w:t xml:space="preserve"> XML</w:t>
      </w:r>
    </w:p>
    <w:p w:rsidR="00851C8F" w:rsidRDefault="00851C8F" w:rsidP="00851C8F">
      <w:pPr>
        <w:pStyle w:val="ListItem-Numbered"/>
        <w:numPr>
          <w:ilvl w:val="0"/>
          <w:numId w:val="0"/>
        </w:numPr>
        <w:rPr>
          <w:rFonts w:asciiTheme="minorHAnsi" w:hAnsiTheme="minorHAnsi"/>
        </w:rPr>
      </w:pPr>
    </w:p>
    <w:p w:rsidR="00B76675" w:rsidRPr="00FD4408" w:rsidRDefault="00B76675" w:rsidP="007E7491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the following Contact Us table, </w:t>
      </w:r>
      <w:r w:rsidR="00135EC3">
        <w:rPr>
          <w:rFonts w:asciiTheme="minorHAnsi" w:hAnsiTheme="minorHAnsi"/>
        </w:rPr>
        <w:t>model your XML using document tree. Then construct a</w:t>
      </w:r>
      <w:r w:rsidRPr="00FD4408">
        <w:rPr>
          <w:rFonts w:asciiTheme="minorHAnsi" w:hAnsiTheme="minorHAnsi"/>
        </w:rPr>
        <w:t>n XML document to store the data in a text format.</w:t>
      </w:r>
      <w:r>
        <w:rPr>
          <w:rFonts w:asciiTheme="minorHAnsi" w:hAnsiTheme="minorHAnsi"/>
        </w:rPr>
        <w:t xml:space="preserve"> In the XML document, you will use departmental code as an attribute to identify each department</w:t>
      </w:r>
      <w:r w:rsidR="00D635C9">
        <w:rPr>
          <w:rFonts w:asciiTheme="minorHAnsi" w:hAnsiTheme="minorHAnsi"/>
        </w:rPr>
        <w:t xml:space="preserve">. </w:t>
      </w:r>
      <w:r w:rsidRPr="00FD4408">
        <w:rPr>
          <w:rFonts w:asciiTheme="minorHAnsi" w:hAnsiTheme="minorHAnsi"/>
        </w:rPr>
        <w:t xml:space="preserve"> </w:t>
      </w:r>
      <w:bookmarkStart w:id="0" w:name="_GoBack"/>
      <w:bookmarkEnd w:id="0"/>
    </w:p>
    <w:p w:rsidR="00B76675" w:rsidRPr="00897A22" w:rsidRDefault="00B76675" w:rsidP="00B76675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51435</wp:posOffset>
                </wp:positionV>
                <wp:extent cx="252095" cy="266700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675" w:rsidRDefault="00B76675" w:rsidP="00B7667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pt;margin-top:4.05pt;width:19.8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" filled="f" stroked="f">
                <v:textbox style="mso-fit-shape-to-text:t">
                  <w:txbxContent>
                    <w:p w:rsidR="00B76675" w:rsidRDefault="00B76675" w:rsidP="00B76675"/>
                  </w:txbxContent>
                </v:textbox>
              </v:shape>
            </w:pict>
          </mc:Fallback>
        </mc:AlternateContent>
      </w:r>
    </w:p>
    <w:p w:rsidR="00B76675" w:rsidRDefault="00B76675" w:rsidP="00B7667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Contact 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268"/>
        <w:gridCol w:w="1559"/>
        <w:gridCol w:w="2064"/>
      </w:tblGrid>
      <w:tr w:rsidR="00B76675" w:rsidTr="00B079A2">
        <w:trPr>
          <w:trHeight w:val="253"/>
        </w:trPr>
        <w:tc>
          <w:tcPr>
            <w:tcW w:w="2082" w:type="dxa"/>
            <w:shd w:val="pct30" w:color="auto" w:fill="auto"/>
          </w:tcPr>
          <w:p w:rsidR="00B76675" w:rsidRDefault="00B76675" w:rsidP="00C92E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Department code</w:t>
            </w:r>
          </w:p>
        </w:tc>
        <w:tc>
          <w:tcPr>
            <w:tcW w:w="2268" w:type="dxa"/>
            <w:shd w:val="pct30" w:color="auto" w:fill="auto"/>
          </w:tcPr>
          <w:p w:rsidR="00B76675" w:rsidRDefault="00A773FD" w:rsidP="00B7667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Department </w:t>
            </w:r>
            <w:r w:rsidR="00B76675">
              <w:rPr>
                <w:rFonts w:asciiTheme="minorHAnsi" w:hAnsiTheme="minorHAnsi"/>
              </w:rPr>
              <w:t>Name</w:t>
            </w:r>
          </w:p>
        </w:tc>
        <w:tc>
          <w:tcPr>
            <w:tcW w:w="1559" w:type="dxa"/>
            <w:shd w:val="pct30" w:color="auto" w:fill="auto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Officer</w:t>
            </w:r>
          </w:p>
        </w:tc>
        <w:tc>
          <w:tcPr>
            <w:tcW w:w="2064" w:type="dxa"/>
            <w:shd w:val="pct30" w:color="auto" w:fill="auto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Contact Number</w:t>
            </w:r>
          </w:p>
        </w:tc>
      </w:tr>
      <w:tr w:rsidR="00B76675" w:rsidTr="00C92E44">
        <w:trPr>
          <w:trHeight w:val="285"/>
        </w:trPr>
        <w:tc>
          <w:tcPr>
            <w:tcW w:w="2082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</w:t>
            </w:r>
          </w:p>
        </w:tc>
        <w:tc>
          <w:tcPr>
            <w:tcW w:w="2268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Finance</w:t>
            </w:r>
          </w:p>
        </w:tc>
        <w:tc>
          <w:tcPr>
            <w:tcW w:w="1559" w:type="dxa"/>
          </w:tcPr>
          <w:p w:rsidR="00B76675" w:rsidRDefault="00835B66" w:rsidP="00C92E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Angela</w:t>
            </w:r>
          </w:p>
        </w:tc>
        <w:tc>
          <w:tcPr>
            <w:tcW w:w="2064" w:type="dxa"/>
          </w:tcPr>
          <w:p w:rsidR="00B76675" w:rsidRDefault="002D39B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65501111</w:t>
            </w:r>
          </w:p>
        </w:tc>
      </w:tr>
      <w:tr w:rsidR="00B76675" w:rsidTr="00C92E44">
        <w:trPr>
          <w:trHeight w:val="285"/>
        </w:trPr>
        <w:tc>
          <w:tcPr>
            <w:tcW w:w="2082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SRG</w:t>
            </w:r>
          </w:p>
        </w:tc>
        <w:tc>
          <w:tcPr>
            <w:tcW w:w="2268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Registry</w:t>
            </w:r>
          </w:p>
        </w:tc>
        <w:tc>
          <w:tcPr>
            <w:tcW w:w="1559" w:type="dxa"/>
          </w:tcPr>
          <w:p w:rsidR="00B76675" w:rsidRDefault="00835B66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Benedict</w:t>
            </w:r>
          </w:p>
        </w:tc>
        <w:tc>
          <w:tcPr>
            <w:tcW w:w="2064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65502222</w:t>
            </w:r>
          </w:p>
        </w:tc>
      </w:tr>
      <w:tr w:rsidR="00B76675" w:rsidTr="00C92E44">
        <w:trPr>
          <w:trHeight w:val="285"/>
        </w:trPr>
        <w:tc>
          <w:tcPr>
            <w:tcW w:w="2082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SAF</w:t>
            </w:r>
          </w:p>
        </w:tc>
        <w:tc>
          <w:tcPr>
            <w:tcW w:w="2268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Affair</w:t>
            </w:r>
          </w:p>
        </w:tc>
        <w:tc>
          <w:tcPr>
            <w:tcW w:w="1559" w:type="dxa"/>
          </w:tcPr>
          <w:p w:rsidR="00B76675" w:rsidRDefault="00835B66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Cheryl</w:t>
            </w:r>
          </w:p>
        </w:tc>
        <w:tc>
          <w:tcPr>
            <w:tcW w:w="2064" w:type="dxa"/>
          </w:tcPr>
          <w:p w:rsidR="00B76675" w:rsidRDefault="00B76675" w:rsidP="00980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65503333</w:t>
            </w:r>
          </w:p>
        </w:tc>
      </w:tr>
    </w:tbl>
    <w:p w:rsidR="00135EC3" w:rsidRDefault="00135EC3" w:rsidP="00135EC3">
      <w:pPr>
        <w:pStyle w:val="ListItem-Numbered"/>
        <w:numPr>
          <w:ilvl w:val="0"/>
          <w:numId w:val="0"/>
        </w:numPr>
        <w:ind w:left="360"/>
        <w:rPr>
          <w:rFonts w:asciiTheme="minorHAnsi" w:hAnsiTheme="minorHAnsi"/>
          <w:u w:val="single"/>
        </w:rPr>
      </w:pPr>
    </w:p>
    <w:p w:rsidR="00CA6513" w:rsidRPr="00CA6513" w:rsidRDefault="00CA6513" w:rsidP="00CA6513">
      <w:pPr>
        <w:pStyle w:val="ListItem-Numbered"/>
        <w:numPr>
          <w:ilvl w:val="0"/>
          <w:numId w:val="0"/>
        </w:numPr>
        <w:ind w:left="720"/>
        <w:rPr>
          <w:rFonts w:asciiTheme="minorHAnsi" w:hAnsiTheme="minorHAnsi"/>
          <w:b/>
        </w:rPr>
      </w:pPr>
      <w:r w:rsidRPr="00CA6513">
        <w:rPr>
          <w:rFonts w:asciiTheme="minorHAnsi" w:hAnsiTheme="minorHAnsi"/>
          <w:b/>
        </w:rPr>
        <w:t>Document Tre</w:t>
      </w:r>
      <w:r>
        <w:rPr>
          <w:rFonts w:asciiTheme="minorHAnsi" w:hAnsiTheme="minorHAnsi"/>
          <w:b/>
        </w:rPr>
        <w:t>e</w:t>
      </w: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99695</wp:posOffset>
                </wp:positionV>
                <wp:extent cx="5137150" cy="37655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76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3CD" w:rsidRDefault="00564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0.5pt;margin-top:7.85pt;width:404.5pt;height:29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" fillcolor="white [3201]" strokeweight=".5pt">
                <v:textbox>
                  <w:txbxContent>
                    <w:p w:rsidR="005643CD" w:rsidRDefault="005643CD"/>
                  </w:txbxContent>
                </v:textbox>
              </v:shape>
            </w:pict>
          </mc:Fallback>
        </mc:AlternateContent>
      </w: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5643CD" w:rsidRDefault="005643CD" w:rsidP="005643CD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CA6513" w:rsidRDefault="005643CD" w:rsidP="00CA6513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XML document tree</w:t>
      </w:r>
    </w:p>
    <w:p w:rsidR="00CA6513" w:rsidRDefault="00CA6513" w:rsidP="00CA6513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:rsidR="00CA6513" w:rsidRDefault="00CA65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1B3BF5" w:rsidRDefault="00CA6513" w:rsidP="00CA6513">
      <w:pPr>
        <w:pStyle w:val="ListItem-Numbered"/>
        <w:numPr>
          <w:ilvl w:val="0"/>
          <w:numId w:val="0"/>
        </w:numPr>
        <w:ind w:left="720"/>
        <w:rPr>
          <w:rFonts w:asciiTheme="minorHAnsi" w:hAnsiTheme="minorHAnsi" w:cstheme="minorHAnsi"/>
          <w:b/>
        </w:rPr>
      </w:pPr>
      <w:r w:rsidRPr="00CA6513">
        <w:rPr>
          <w:rFonts w:asciiTheme="minorHAnsi" w:hAnsiTheme="minorHAnsi" w:cstheme="minorHAnsi"/>
          <w:b/>
        </w:rPr>
        <w:lastRenderedPageBreak/>
        <w:t xml:space="preserve">XML Document </w:t>
      </w:r>
    </w:p>
    <w:p w:rsidR="00CA6513" w:rsidRPr="00CA6513" w:rsidRDefault="00CA6513" w:rsidP="00CA6513">
      <w:pPr>
        <w:pStyle w:val="ListItem-Numbered"/>
        <w:numPr>
          <w:ilvl w:val="0"/>
          <w:numId w:val="0"/>
        </w:numPr>
        <w:ind w:left="720"/>
        <w:rPr>
          <w:rFonts w:asciiTheme="minorHAnsi" w:hAnsiTheme="minorHAnsi"/>
        </w:rPr>
      </w:pPr>
      <w:r w:rsidRPr="00E51E2C">
        <w:rPr>
          <w:rFonts w:asciiTheme="minorHAnsi" w:hAnsiTheme="minorHAnsi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6513" w:rsidRPr="00CA6513" w:rsidRDefault="00CA6513" w:rsidP="00CA6513">
      <w:pPr>
        <w:pStyle w:val="ListItem-Numbered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CA6513" w:rsidRPr="00CA6513" w:rsidRDefault="00CA6513" w:rsidP="00CA6513">
      <w:pPr>
        <w:pStyle w:val="ListItem-Numbered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540239" w:rsidRDefault="00540239" w:rsidP="00CA6513">
      <w:pPr>
        <w:pStyle w:val="ListItem-Numbered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sectPr w:rsidR="00540239" w:rsidSect="00EB7909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08" w:rsidRDefault="00EE0908">
      <w:r>
        <w:separator/>
      </w:r>
    </w:p>
  </w:endnote>
  <w:endnote w:type="continuationSeparator" w:id="0">
    <w:p w:rsidR="00EE0908" w:rsidRDefault="00EE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D42" w:rsidRPr="005F0A10" w:rsidRDefault="00D173A1" w:rsidP="00E9373B">
    <w:pPr>
      <w:pStyle w:val="Footer"/>
      <w:tabs>
        <w:tab w:val="clear" w:pos="8306"/>
        <w:tab w:val="right" w:pos="9000"/>
      </w:tabs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ab/>
    </w:r>
    <w:r w:rsidR="00587D42" w:rsidRPr="005F0A10">
      <w:rPr>
        <w:rFonts w:asciiTheme="minorHAnsi" w:hAnsiTheme="minorHAnsi"/>
        <w:sz w:val="22"/>
        <w:szCs w:val="22"/>
      </w:rPr>
      <w:tab/>
      <w:t xml:space="preserve">Page 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begin"/>
    </w:r>
    <w:r w:rsidR="00587D42" w:rsidRPr="005F0A10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separate"/>
    </w:r>
    <w:r w:rsidR="007A1387">
      <w:rPr>
        <w:rStyle w:val="PageNumber"/>
        <w:rFonts w:asciiTheme="minorHAnsi" w:hAnsiTheme="minorHAnsi"/>
        <w:noProof/>
        <w:sz w:val="22"/>
        <w:szCs w:val="22"/>
      </w:rPr>
      <w:t>1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end"/>
    </w:r>
    <w:r w:rsidR="00587D42" w:rsidRPr="005F0A10">
      <w:rPr>
        <w:rStyle w:val="PageNumber"/>
        <w:rFonts w:asciiTheme="minorHAnsi" w:hAnsiTheme="minorHAnsi"/>
        <w:sz w:val="22"/>
        <w:szCs w:val="22"/>
      </w:rPr>
      <w:t xml:space="preserve"> of 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begin"/>
    </w:r>
    <w:r w:rsidR="00587D42" w:rsidRPr="005F0A10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separate"/>
    </w:r>
    <w:r w:rsidR="007A1387">
      <w:rPr>
        <w:rStyle w:val="PageNumber"/>
        <w:rFonts w:asciiTheme="minorHAnsi" w:hAnsiTheme="minorHAnsi"/>
        <w:noProof/>
        <w:sz w:val="22"/>
        <w:szCs w:val="22"/>
      </w:rPr>
      <w:t>2</w:t>
    </w:r>
    <w:r w:rsidR="00D13335" w:rsidRPr="005F0A10">
      <w:rPr>
        <w:rStyle w:val="PageNumber"/>
        <w:rFonts w:asciiTheme="minorHAnsi" w:hAnsi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08" w:rsidRDefault="00EE0908">
      <w:r>
        <w:separator/>
      </w:r>
    </w:p>
  </w:footnote>
  <w:footnote w:type="continuationSeparator" w:id="0">
    <w:p w:rsidR="00EE0908" w:rsidRDefault="00EE0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5023"/>
    </w:tblGrid>
    <w:tr w:rsidR="0079772C" w:rsidRPr="00135EC3" w:rsidTr="00135EC3">
      <w:tc>
        <w:tcPr>
          <w:tcW w:w="4219" w:type="dxa"/>
        </w:tcPr>
        <w:p w:rsidR="0079772C" w:rsidRDefault="0079772C" w:rsidP="00FA1E74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rPr>
              <w:rFonts w:ascii="Arial" w:hAnsi="Arial"/>
            </w:rPr>
          </w:pPr>
          <w:r>
            <w:rPr>
              <w:noProof/>
              <w:szCs w:val="22"/>
              <w:lang w:val="en-SG" w:eastAsia="zh-CN"/>
            </w:rPr>
            <w:drawing>
              <wp:inline distT="0" distB="0" distL="0" distR="0" wp14:anchorId="4DB89C0C" wp14:editId="3E474443">
                <wp:extent cx="1656632" cy="4087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Y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760" cy="409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3" w:type="dxa"/>
        </w:tcPr>
        <w:p w:rsidR="00685B93" w:rsidRPr="00135EC3" w:rsidRDefault="0079772C" w:rsidP="00135EC3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jc w:val="right"/>
            <w:rPr>
              <w:rFonts w:asciiTheme="minorHAnsi" w:hAnsiTheme="minorHAnsi"/>
              <w:b/>
              <w:i/>
              <w:sz w:val="26"/>
              <w:szCs w:val="26"/>
            </w:rPr>
          </w:pPr>
          <w:r w:rsidRPr="00135EC3">
            <w:rPr>
              <w:rFonts w:asciiTheme="minorHAnsi" w:hAnsiTheme="minorHAnsi"/>
              <w:b/>
              <w:i/>
              <w:sz w:val="26"/>
              <w:szCs w:val="26"/>
            </w:rPr>
            <w:t>IT2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605</w:t>
          </w:r>
          <w:r w:rsidR="00135EC3" w:rsidRPr="00135EC3">
            <w:rPr>
              <w:rFonts w:asciiTheme="minorHAnsi" w:hAnsiTheme="minorHAnsi"/>
              <w:b/>
              <w:i/>
              <w:sz w:val="26"/>
              <w:szCs w:val="26"/>
            </w:rPr>
            <w:t xml:space="preserve"> 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Applications of Web Services</w:t>
          </w:r>
        </w:p>
        <w:p w:rsidR="0079772C" w:rsidRPr="00135EC3" w:rsidRDefault="007A1387" w:rsidP="00685B93">
          <w:pPr>
            <w:pStyle w:val="Header"/>
            <w:pBdr>
              <w:bottom w:val="none" w:sz="0" w:space="0" w:color="auto"/>
            </w:pBdr>
            <w:tabs>
              <w:tab w:val="right" w:pos="9026"/>
            </w:tabs>
            <w:jc w:val="right"/>
            <w:rPr>
              <w:rFonts w:ascii="Arial" w:hAnsi="Arial"/>
              <w:b/>
            </w:rPr>
          </w:pPr>
          <w:r>
            <w:rPr>
              <w:rFonts w:asciiTheme="minorHAnsi" w:hAnsiTheme="minorHAnsi"/>
              <w:b/>
              <w:i/>
              <w:sz w:val="26"/>
              <w:szCs w:val="26"/>
            </w:rPr>
            <w:t>AY</w:t>
          </w:r>
          <w:r w:rsidR="0079772C" w:rsidRPr="00135EC3">
            <w:rPr>
              <w:rFonts w:asciiTheme="minorHAnsi" w:hAnsiTheme="minorHAnsi"/>
              <w:b/>
              <w:i/>
              <w:sz w:val="26"/>
              <w:szCs w:val="26"/>
            </w:rPr>
            <w:t>201</w:t>
          </w:r>
          <w:r w:rsidR="004A1FBE">
            <w:rPr>
              <w:rFonts w:asciiTheme="minorHAnsi" w:hAnsiTheme="minorHAnsi"/>
              <w:b/>
              <w:i/>
              <w:sz w:val="26"/>
              <w:szCs w:val="26"/>
            </w:rPr>
            <w:t>8</w:t>
          </w:r>
          <w:r w:rsidR="0079772C" w:rsidRPr="00135EC3">
            <w:rPr>
              <w:rFonts w:asciiTheme="minorHAnsi" w:hAnsiTheme="minorHAnsi"/>
              <w:b/>
              <w:i/>
              <w:sz w:val="26"/>
              <w:szCs w:val="26"/>
            </w:rPr>
            <w:t xml:space="preserve"> S</w:t>
          </w:r>
          <w:r w:rsidR="00685B93" w:rsidRPr="00135EC3">
            <w:rPr>
              <w:rFonts w:asciiTheme="minorHAnsi" w:hAnsiTheme="minorHAnsi"/>
              <w:b/>
              <w:i/>
              <w:sz w:val="26"/>
              <w:szCs w:val="26"/>
            </w:rPr>
            <w:t>2</w:t>
          </w:r>
        </w:p>
      </w:tc>
    </w:tr>
  </w:tbl>
  <w:p w:rsidR="0079772C" w:rsidRPr="0079772C" w:rsidRDefault="0079772C" w:rsidP="00797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ight_bulb_yellow.jpg" style="width:41.35pt;height:36pt;visibility:visible;mso-wrap-style:square" o:bullet="t">
        <v:imagedata r:id="rId1" o:title="light_bulb_yellow"/>
      </v:shape>
    </w:pict>
  </w:numPicBullet>
  <w:numPicBullet w:numPicBulletId="1">
    <w:pict>
      <v:shape id="_x0000_i1030" type="#_x0000_t75" alt="check_tick_black2.jpg" style="width:12pt;height:12pt;visibility:visible;mso-wrap-style:square" o:bullet="t">
        <v:imagedata r:id="rId2" o:title="check_tick_black2"/>
      </v:shape>
    </w:pict>
  </w:numPicBullet>
  <w:numPicBullet w:numPicBulletId="2">
    <w:pict>
      <v:shape id="_x0000_i1031" type="#_x0000_t75" style="width:9pt;height:9pt" o:bullet="t">
        <v:imagedata r:id="rId3" o:title="BD14656_"/>
      </v:shape>
    </w:pict>
  </w:numPicBullet>
  <w:abstractNum w:abstractNumId="0" w15:restartNumberingAfterBreak="0">
    <w:nsid w:val="03F463DB"/>
    <w:multiLevelType w:val="hybridMultilevel"/>
    <w:tmpl w:val="0B2A9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080"/>
    <w:multiLevelType w:val="hybridMultilevel"/>
    <w:tmpl w:val="3C9EEE16"/>
    <w:lvl w:ilvl="0" w:tplc="4900E8AE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D7449"/>
    <w:multiLevelType w:val="multilevel"/>
    <w:tmpl w:val="EB7E03FA"/>
    <w:lvl w:ilvl="0">
      <w:start w:val="1"/>
      <w:numFmt w:val="lowerLetter"/>
      <w:lvlText w:val="(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1021"/>
        </w:tabs>
        <w:ind w:left="1021" w:hanging="511"/>
      </w:pPr>
      <w:rPr>
        <w:rFonts w:ascii="Arial" w:hAnsi="Aria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1911446"/>
    <w:multiLevelType w:val="multilevel"/>
    <w:tmpl w:val="C1A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284D"/>
    <w:multiLevelType w:val="hybridMultilevel"/>
    <w:tmpl w:val="B44691DA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2CB"/>
    <w:multiLevelType w:val="hybridMultilevel"/>
    <w:tmpl w:val="9216C87A"/>
    <w:lvl w:ilvl="0" w:tplc="93FE18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64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D68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6C9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088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AC9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F8D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46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7435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9882BD4"/>
    <w:multiLevelType w:val="hybridMultilevel"/>
    <w:tmpl w:val="4B94B9F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C7305E"/>
    <w:multiLevelType w:val="hybridMultilevel"/>
    <w:tmpl w:val="609A66C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A6028"/>
    <w:multiLevelType w:val="hybridMultilevel"/>
    <w:tmpl w:val="FF421432"/>
    <w:lvl w:ilvl="0" w:tplc="FE74700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4"/>
        <w:szCs w:val="24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F039CE"/>
    <w:multiLevelType w:val="multilevel"/>
    <w:tmpl w:val="B7B404B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663B2"/>
    <w:multiLevelType w:val="hybridMultilevel"/>
    <w:tmpl w:val="DB10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00D0A"/>
    <w:multiLevelType w:val="hybridMultilevel"/>
    <w:tmpl w:val="7D488F92"/>
    <w:lvl w:ilvl="0" w:tplc="C516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378B"/>
    <w:multiLevelType w:val="hybridMultilevel"/>
    <w:tmpl w:val="0EF4ED2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6470D7"/>
    <w:multiLevelType w:val="hybridMultilevel"/>
    <w:tmpl w:val="9342E926"/>
    <w:lvl w:ilvl="0" w:tplc="41467EA8">
      <w:start w:val="1"/>
      <w:numFmt w:val="bullet"/>
      <w:pStyle w:val="ListItem-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D0355"/>
    <w:multiLevelType w:val="hybridMultilevel"/>
    <w:tmpl w:val="E888254A"/>
    <w:lvl w:ilvl="0" w:tplc="430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C73DA"/>
    <w:multiLevelType w:val="hybridMultilevel"/>
    <w:tmpl w:val="6CA8D1D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F93921"/>
    <w:multiLevelType w:val="hybridMultilevel"/>
    <w:tmpl w:val="7BE46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81757"/>
    <w:multiLevelType w:val="hybridMultilevel"/>
    <w:tmpl w:val="9C249D36"/>
    <w:lvl w:ilvl="0" w:tplc="B930F398">
      <w:start w:val="1"/>
      <w:numFmt w:val="decimal"/>
      <w:pStyle w:val="ListItem-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A4936"/>
    <w:multiLevelType w:val="hybridMultilevel"/>
    <w:tmpl w:val="E888254A"/>
    <w:lvl w:ilvl="0" w:tplc="430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E289E"/>
    <w:multiLevelType w:val="hybridMultilevel"/>
    <w:tmpl w:val="B92A3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5670D"/>
    <w:multiLevelType w:val="multilevel"/>
    <w:tmpl w:val="5BB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C0450"/>
    <w:multiLevelType w:val="multilevel"/>
    <w:tmpl w:val="39B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A240C"/>
    <w:multiLevelType w:val="hybridMultilevel"/>
    <w:tmpl w:val="0ED8D65C"/>
    <w:lvl w:ilvl="0" w:tplc="9460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77EAF"/>
    <w:multiLevelType w:val="hybridMultilevel"/>
    <w:tmpl w:val="F22AD5A6"/>
    <w:lvl w:ilvl="0" w:tplc="C516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206E5"/>
    <w:multiLevelType w:val="multilevel"/>
    <w:tmpl w:val="A20C2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D2588"/>
    <w:multiLevelType w:val="hybridMultilevel"/>
    <w:tmpl w:val="302C8D60"/>
    <w:lvl w:ilvl="0" w:tplc="48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728D563C"/>
    <w:multiLevelType w:val="multilevel"/>
    <w:tmpl w:val="EC0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05B72"/>
    <w:multiLevelType w:val="multilevel"/>
    <w:tmpl w:val="272E576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F57DF"/>
    <w:multiLevelType w:val="hybridMultilevel"/>
    <w:tmpl w:val="8D02F1C4"/>
    <w:lvl w:ilvl="0" w:tplc="DB4A41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A6FDD"/>
    <w:multiLevelType w:val="multilevel"/>
    <w:tmpl w:val="9BF8E9CC"/>
    <w:lvl w:ilvl="0">
      <w:start w:val="1"/>
      <w:numFmt w:val="lowerLetter"/>
      <w:pStyle w:val="NotesPointersL1"/>
      <w:lvlText w:val="(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sz w:val="22"/>
        <w:szCs w:val="22"/>
      </w:rPr>
    </w:lvl>
    <w:lvl w:ilvl="1">
      <w:start w:val="1"/>
      <w:numFmt w:val="lowerRoman"/>
      <w:lvlText w:val="(%2)"/>
      <w:lvlJc w:val="left"/>
      <w:pPr>
        <w:tabs>
          <w:tab w:val="num" w:pos="1021"/>
        </w:tabs>
        <w:ind w:left="1021" w:hanging="511"/>
      </w:pPr>
      <w:rPr>
        <w:rFonts w:ascii="Arial" w:hAnsi="Aria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17"/>
    <w:lvlOverride w:ilvl="0">
      <w:startOverride w:val="1"/>
    </w:lvlOverride>
  </w:num>
  <w:num w:numId="4">
    <w:abstractNumId w:val="0"/>
  </w:num>
  <w:num w:numId="5">
    <w:abstractNumId w:val="27"/>
  </w:num>
  <w:num w:numId="6">
    <w:abstractNumId w:val="9"/>
  </w:num>
  <w:num w:numId="7">
    <w:abstractNumId w:val="29"/>
  </w:num>
  <w:num w:numId="8">
    <w:abstractNumId w:val="2"/>
  </w:num>
  <w:num w:numId="9">
    <w:abstractNumId w:val="17"/>
  </w:num>
  <w:num w:numId="10">
    <w:abstractNumId w:val="5"/>
  </w:num>
  <w:num w:numId="11">
    <w:abstractNumId w:val="10"/>
  </w:num>
  <w:num w:numId="12">
    <w:abstractNumId w:val="17"/>
  </w:num>
  <w:num w:numId="13">
    <w:abstractNumId w:val="20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23"/>
  </w:num>
  <w:num w:numId="19">
    <w:abstractNumId w:val="16"/>
  </w:num>
  <w:num w:numId="20">
    <w:abstractNumId w:val="21"/>
  </w:num>
  <w:num w:numId="21">
    <w:abstractNumId w:val="19"/>
  </w:num>
  <w:num w:numId="22">
    <w:abstractNumId w:val="12"/>
  </w:num>
  <w:num w:numId="23">
    <w:abstractNumId w:val="8"/>
  </w:num>
  <w:num w:numId="24">
    <w:abstractNumId w:val="22"/>
  </w:num>
  <w:num w:numId="25">
    <w:abstractNumId w:val="11"/>
  </w:num>
  <w:num w:numId="26">
    <w:abstractNumId w:val="11"/>
    <w:lvlOverride w:ilvl="0">
      <w:lvl w:ilvl="0" w:tplc="C5169458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4"/>
  </w:num>
  <w:num w:numId="28">
    <w:abstractNumId w:val="28"/>
  </w:num>
  <w:num w:numId="29">
    <w:abstractNumId w:val="7"/>
  </w:num>
  <w:num w:numId="30">
    <w:abstractNumId w:val="4"/>
  </w:num>
  <w:num w:numId="31">
    <w:abstractNumId w:val="25"/>
  </w:num>
  <w:num w:numId="32">
    <w:abstractNumId w:val="1"/>
  </w:num>
  <w:num w:numId="33">
    <w:abstractNumId w:val="18"/>
  </w:num>
  <w:num w:numId="34">
    <w:abstractNumId w:val="26"/>
  </w:num>
  <w:num w:numId="35">
    <w:abstractNumId w:val="3"/>
  </w:num>
  <w:num w:numId="36">
    <w:abstractNumId w:val="24"/>
  </w:num>
  <w:num w:numId="37">
    <w:abstractNumId w:val="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04"/>
    <w:rsid w:val="000013B9"/>
    <w:rsid w:val="0000386C"/>
    <w:rsid w:val="00013A9F"/>
    <w:rsid w:val="000203AA"/>
    <w:rsid w:val="00032130"/>
    <w:rsid w:val="00040699"/>
    <w:rsid w:val="00047F1D"/>
    <w:rsid w:val="000545D7"/>
    <w:rsid w:val="000749C3"/>
    <w:rsid w:val="000A131E"/>
    <w:rsid w:val="000A3FB5"/>
    <w:rsid w:val="000A4F27"/>
    <w:rsid w:val="000B4580"/>
    <w:rsid w:val="000C0D99"/>
    <w:rsid w:val="000C4232"/>
    <w:rsid w:val="000C7C2D"/>
    <w:rsid w:val="000D2FB6"/>
    <w:rsid w:val="000E167E"/>
    <w:rsid w:val="000E2D93"/>
    <w:rsid w:val="000E506D"/>
    <w:rsid w:val="000E79C0"/>
    <w:rsid w:val="000E7D01"/>
    <w:rsid w:val="000F3B59"/>
    <w:rsid w:val="000F5A7C"/>
    <w:rsid w:val="0010590B"/>
    <w:rsid w:val="001238AD"/>
    <w:rsid w:val="0012670B"/>
    <w:rsid w:val="00131F23"/>
    <w:rsid w:val="00135EC3"/>
    <w:rsid w:val="0014059F"/>
    <w:rsid w:val="001503F6"/>
    <w:rsid w:val="00152059"/>
    <w:rsid w:val="00157991"/>
    <w:rsid w:val="00164DF5"/>
    <w:rsid w:val="00176AEF"/>
    <w:rsid w:val="00176C62"/>
    <w:rsid w:val="001777C5"/>
    <w:rsid w:val="00180D4D"/>
    <w:rsid w:val="0018667D"/>
    <w:rsid w:val="00187C6F"/>
    <w:rsid w:val="001A0802"/>
    <w:rsid w:val="001A0BD1"/>
    <w:rsid w:val="001A21C9"/>
    <w:rsid w:val="001B3BF5"/>
    <w:rsid w:val="001C42F4"/>
    <w:rsid w:val="001E13D1"/>
    <w:rsid w:val="001F5C31"/>
    <w:rsid w:val="0020410B"/>
    <w:rsid w:val="002149E1"/>
    <w:rsid w:val="00217C4C"/>
    <w:rsid w:val="0022209A"/>
    <w:rsid w:val="002360A1"/>
    <w:rsid w:val="002503E0"/>
    <w:rsid w:val="0025369F"/>
    <w:rsid w:val="002579C5"/>
    <w:rsid w:val="00261C0C"/>
    <w:rsid w:val="00262691"/>
    <w:rsid w:val="002629D1"/>
    <w:rsid w:val="00272537"/>
    <w:rsid w:val="0027592C"/>
    <w:rsid w:val="00276FA0"/>
    <w:rsid w:val="00280662"/>
    <w:rsid w:val="002820E3"/>
    <w:rsid w:val="002A2962"/>
    <w:rsid w:val="002B1A65"/>
    <w:rsid w:val="002B47AB"/>
    <w:rsid w:val="002C53B4"/>
    <w:rsid w:val="002C6B76"/>
    <w:rsid w:val="002C7DA0"/>
    <w:rsid w:val="002D39B5"/>
    <w:rsid w:val="002D678E"/>
    <w:rsid w:val="002D7E40"/>
    <w:rsid w:val="002E00C5"/>
    <w:rsid w:val="002E3AE9"/>
    <w:rsid w:val="002E6FBE"/>
    <w:rsid w:val="002F14B5"/>
    <w:rsid w:val="003015E4"/>
    <w:rsid w:val="00304E40"/>
    <w:rsid w:val="003162A1"/>
    <w:rsid w:val="0032653D"/>
    <w:rsid w:val="00327057"/>
    <w:rsid w:val="00333587"/>
    <w:rsid w:val="003450D2"/>
    <w:rsid w:val="00355499"/>
    <w:rsid w:val="00356F4E"/>
    <w:rsid w:val="00363AD6"/>
    <w:rsid w:val="00370A1D"/>
    <w:rsid w:val="00385AE2"/>
    <w:rsid w:val="003966F4"/>
    <w:rsid w:val="003B3C5B"/>
    <w:rsid w:val="003B3E1D"/>
    <w:rsid w:val="003C588F"/>
    <w:rsid w:val="003E0E3D"/>
    <w:rsid w:val="003E27E7"/>
    <w:rsid w:val="003F3992"/>
    <w:rsid w:val="003F46F7"/>
    <w:rsid w:val="00400F1A"/>
    <w:rsid w:val="0041007F"/>
    <w:rsid w:val="00412146"/>
    <w:rsid w:val="00417045"/>
    <w:rsid w:val="0042255A"/>
    <w:rsid w:val="0042774B"/>
    <w:rsid w:val="004313C4"/>
    <w:rsid w:val="004331A1"/>
    <w:rsid w:val="004331E9"/>
    <w:rsid w:val="004355F8"/>
    <w:rsid w:val="00444B2A"/>
    <w:rsid w:val="00464A9B"/>
    <w:rsid w:val="00467E70"/>
    <w:rsid w:val="004714FB"/>
    <w:rsid w:val="00471FDF"/>
    <w:rsid w:val="004729A8"/>
    <w:rsid w:val="00476C37"/>
    <w:rsid w:val="0047771E"/>
    <w:rsid w:val="00484352"/>
    <w:rsid w:val="004A1FBE"/>
    <w:rsid w:val="004B7CC7"/>
    <w:rsid w:val="004C1DAA"/>
    <w:rsid w:val="004C26FE"/>
    <w:rsid w:val="004E5A1B"/>
    <w:rsid w:val="0053183D"/>
    <w:rsid w:val="00535B8A"/>
    <w:rsid w:val="00540239"/>
    <w:rsid w:val="0054314D"/>
    <w:rsid w:val="0054554B"/>
    <w:rsid w:val="00554CE0"/>
    <w:rsid w:val="00556576"/>
    <w:rsid w:val="005567A5"/>
    <w:rsid w:val="005643CD"/>
    <w:rsid w:val="00565F41"/>
    <w:rsid w:val="005805E2"/>
    <w:rsid w:val="00584BD9"/>
    <w:rsid w:val="00587D42"/>
    <w:rsid w:val="00597A60"/>
    <w:rsid w:val="005A12FA"/>
    <w:rsid w:val="005A4F13"/>
    <w:rsid w:val="005B0D47"/>
    <w:rsid w:val="005B0E4C"/>
    <w:rsid w:val="005B2AE5"/>
    <w:rsid w:val="005B4244"/>
    <w:rsid w:val="005B6060"/>
    <w:rsid w:val="005C4ED6"/>
    <w:rsid w:val="005C62BF"/>
    <w:rsid w:val="005E1F97"/>
    <w:rsid w:val="005E3AA4"/>
    <w:rsid w:val="005F0A10"/>
    <w:rsid w:val="005F1AFE"/>
    <w:rsid w:val="005F455E"/>
    <w:rsid w:val="005F4CA8"/>
    <w:rsid w:val="005F58FD"/>
    <w:rsid w:val="005F7401"/>
    <w:rsid w:val="006046F8"/>
    <w:rsid w:val="00613234"/>
    <w:rsid w:val="00614AAB"/>
    <w:rsid w:val="0061597A"/>
    <w:rsid w:val="006200DF"/>
    <w:rsid w:val="00620F8B"/>
    <w:rsid w:val="00621649"/>
    <w:rsid w:val="00627100"/>
    <w:rsid w:val="00630F8A"/>
    <w:rsid w:val="00643AD9"/>
    <w:rsid w:val="00647508"/>
    <w:rsid w:val="006530B8"/>
    <w:rsid w:val="006606D3"/>
    <w:rsid w:val="00661C39"/>
    <w:rsid w:val="00677E78"/>
    <w:rsid w:val="00685B93"/>
    <w:rsid w:val="00686EE4"/>
    <w:rsid w:val="00695DEA"/>
    <w:rsid w:val="00697544"/>
    <w:rsid w:val="006976CB"/>
    <w:rsid w:val="006A68E4"/>
    <w:rsid w:val="006B27A1"/>
    <w:rsid w:val="006B3A98"/>
    <w:rsid w:val="006B5BA9"/>
    <w:rsid w:val="006B633F"/>
    <w:rsid w:val="006B7E9A"/>
    <w:rsid w:val="006C3093"/>
    <w:rsid w:val="006D2E68"/>
    <w:rsid w:val="006D3D85"/>
    <w:rsid w:val="006E4959"/>
    <w:rsid w:val="006E6408"/>
    <w:rsid w:val="006E761D"/>
    <w:rsid w:val="006F2BF1"/>
    <w:rsid w:val="006F3153"/>
    <w:rsid w:val="0070077C"/>
    <w:rsid w:val="00706802"/>
    <w:rsid w:val="0070748A"/>
    <w:rsid w:val="00717E9D"/>
    <w:rsid w:val="00723E67"/>
    <w:rsid w:val="007318D1"/>
    <w:rsid w:val="0074013D"/>
    <w:rsid w:val="0074632A"/>
    <w:rsid w:val="007543E9"/>
    <w:rsid w:val="007609C0"/>
    <w:rsid w:val="00762157"/>
    <w:rsid w:val="007649C7"/>
    <w:rsid w:val="00773E11"/>
    <w:rsid w:val="007762D4"/>
    <w:rsid w:val="0078088A"/>
    <w:rsid w:val="00785678"/>
    <w:rsid w:val="007862A3"/>
    <w:rsid w:val="00786420"/>
    <w:rsid w:val="00787241"/>
    <w:rsid w:val="00791794"/>
    <w:rsid w:val="00796A69"/>
    <w:rsid w:val="0079772C"/>
    <w:rsid w:val="007A1387"/>
    <w:rsid w:val="007A142F"/>
    <w:rsid w:val="007A20E4"/>
    <w:rsid w:val="007B6DC0"/>
    <w:rsid w:val="007B6E1D"/>
    <w:rsid w:val="007D29D9"/>
    <w:rsid w:val="007D4FB0"/>
    <w:rsid w:val="007D51D7"/>
    <w:rsid w:val="007E4613"/>
    <w:rsid w:val="007E7491"/>
    <w:rsid w:val="007F4EC8"/>
    <w:rsid w:val="00802819"/>
    <w:rsid w:val="0080560C"/>
    <w:rsid w:val="008077A3"/>
    <w:rsid w:val="00816397"/>
    <w:rsid w:val="008168A6"/>
    <w:rsid w:val="00817F69"/>
    <w:rsid w:val="008225A3"/>
    <w:rsid w:val="00835B66"/>
    <w:rsid w:val="0084122A"/>
    <w:rsid w:val="00841882"/>
    <w:rsid w:val="00842489"/>
    <w:rsid w:val="008455B3"/>
    <w:rsid w:val="00847945"/>
    <w:rsid w:val="00851344"/>
    <w:rsid w:val="00851C8F"/>
    <w:rsid w:val="00853932"/>
    <w:rsid w:val="00874845"/>
    <w:rsid w:val="0087577C"/>
    <w:rsid w:val="00890E6A"/>
    <w:rsid w:val="00897574"/>
    <w:rsid w:val="008A13D5"/>
    <w:rsid w:val="008B05C1"/>
    <w:rsid w:val="008B12CD"/>
    <w:rsid w:val="008B77B0"/>
    <w:rsid w:val="008C7B49"/>
    <w:rsid w:val="008D1269"/>
    <w:rsid w:val="008D27E0"/>
    <w:rsid w:val="008D50CF"/>
    <w:rsid w:val="008E0476"/>
    <w:rsid w:val="008E1702"/>
    <w:rsid w:val="008F40E9"/>
    <w:rsid w:val="008F5D68"/>
    <w:rsid w:val="009114CD"/>
    <w:rsid w:val="00911A42"/>
    <w:rsid w:val="00914D49"/>
    <w:rsid w:val="00922AEE"/>
    <w:rsid w:val="009248BE"/>
    <w:rsid w:val="00927598"/>
    <w:rsid w:val="0093607B"/>
    <w:rsid w:val="0094144F"/>
    <w:rsid w:val="00945F28"/>
    <w:rsid w:val="00950E03"/>
    <w:rsid w:val="00952BB6"/>
    <w:rsid w:val="00955827"/>
    <w:rsid w:val="0095662D"/>
    <w:rsid w:val="009601B9"/>
    <w:rsid w:val="009618D7"/>
    <w:rsid w:val="00962A33"/>
    <w:rsid w:val="00965DA0"/>
    <w:rsid w:val="00980E78"/>
    <w:rsid w:val="00981568"/>
    <w:rsid w:val="00985B07"/>
    <w:rsid w:val="0098731C"/>
    <w:rsid w:val="009910AB"/>
    <w:rsid w:val="009B0FDC"/>
    <w:rsid w:val="009B220D"/>
    <w:rsid w:val="009B4621"/>
    <w:rsid w:val="009C3552"/>
    <w:rsid w:val="009C35F5"/>
    <w:rsid w:val="009D0678"/>
    <w:rsid w:val="009D781E"/>
    <w:rsid w:val="009E0C13"/>
    <w:rsid w:val="009E7948"/>
    <w:rsid w:val="009F05E2"/>
    <w:rsid w:val="009F4CBD"/>
    <w:rsid w:val="009F57E1"/>
    <w:rsid w:val="009F7F0B"/>
    <w:rsid w:val="00A0390A"/>
    <w:rsid w:val="00A070FE"/>
    <w:rsid w:val="00A20C04"/>
    <w:rsid w:val="00A30EF7"/>
    <w:rsid w:val="00A44133"/>
    <w:rsid w:val="00A62289"/>
    <w:rsid w:val="00A67E2A"/>
    <w:rsid w:val="00A73A31"/>
    <w:rsid w:val="00A74F7A"/>
    <w:rsid w:val="00A773FD"/>
    <w:rsid w:val="00A82607"/>
    <w:rsid w:val="00A84792"/>
    <w:rsid w:val="00A85C01"/>
    <w:rsid w:val="00A90C5C"/>
    <w:rsid w:val="00A94820"/>
    <w:rsid w:val="00A94EEA"/>
    <w:rsid w:val="00A95C35"/>
    <w:rsid w:val="00A9619F"/>
    <w:rsid w:val="00A9631A"/>
    <w:rsid w:val="00AA1D69"/>
    <w:rsid w:val="00AA3A86"/>
    <w:rsid w:val="00AB27CF"/>
    <w:rsid w:val="00AB72FA"/>
    <w:rsid w:val="00AC1D70"/>
    <w:rsid w:val="00AC61DF"/>
    <w:rsid w:val="00AD23DD"/>
    <w:rsid w:val="00AD405E"/>
    <w:rsid w:val="00AE10CD"/>
    <w:rsid w:val="00AE54F4"/>
    <w:rsid w:val="00AE7C21"/>
    <w:rsid w:val="00AF265D"/>
    <w:rsid w:val="00AF314D"/>
    <w:rsid w:val="00AF7556"/>
    <w:rsid w:val="00B079A2"/>
    <w:rsid w:val="00B15DAC"/>
    <w:rsid w:val="00B32F7B"/>
    <w:rsid w:val="00B50F35"/>
    <w:rsid w:val="00B51B15"/>
    <w:rsid w:val="00B56B6A"/>
    <w:rsid w:val="00B572E6"/>
    <w:rsid w:val="00B577F7"/>
    <w:rsid w:val="00B724A4"/>
    <w:rsid w:val="00B74404"/>
    <w:rsid w:val="00B76675"/>
    <w:rsid w:val="00B8271D"/>
    <w:rsid w:val="00B83FF0"/>
    <w:rsid w:val="00B84363"/>
    <w:rsid w:val="00B87312"/>
    <w:rsid w:val="00B92AA6"/>
    <w:rsid w:val="00B937C1"/>
    <w:rsid w:val="00B96B62"/>
    <w:rsid w:val="00BC5825"/>
    <w:rsid w:val="00BD204D"/>
    <w:rsid w:val="00BD576B"/>
    <w:rsid w:val="00BE2FBB"/>
    <w:rsid w:val="00C07BDD"/>
    <w:rsid w:val="00C11FA1"/>
    <w:rsid w:val="00C167F6"/>
    <w:rsid w:val="00C178AD"/>
    <w:rsid w:val="00C20C75"/>
    <w:rsid w:val="00C2115A"/>
    <w:rsid w:val="00C30EE2"/>
    <w:rsid w:val="00C4033F"/>
    <w:rsid w:val="00C55776"/>
    <w:rsid w:val="00C55ED2"/>
    <w:rsid w:val="00C56EF9"/>
    <w:rsid w:val="00C65DB4"/>
    <w:rsid w:val="00C8107B"/>
    <w:rsid w:val="00C82F27"/>
    <w:rsid w:val="00C85863"/>
    <w:rsid w:val="00C85F09"/>
    <w:rsid w:val="00C92E44"/>
    <w:rsid w:val="00C94C0E"/>
    <w:rsid w:val="00CA1CDE"/>
    <w:rsid w:val="00CA37CE"/>
    <w:rsid w:val="00CA59BE"/>
    <w:rsid w:val="00CA6513"/>
    <w:rsid w:val="00CA7852"/>
    <w:rsid w:val="00CB333F"/>
    <w:rsid w:val="00CC3233"/>
    <w:rsid w:val="00CD1B65"/>
    <w:rsid w:val="00CE156E"/>
    <w:rsid w:val="00CE2658"/>
    <w:rsid w:val="00CE6977"/>
    <w:rsid w:val="00CF1F33"/>
    <w:rsid w:val="00CF6568"/>
    <w:rsid w:val="00D032CC"/>
    <w:rsid w:val="00D13335"/>
    <w:rsid w:val="00D13416"/>
    <w:rsid w:val="00D173A1"/>
    <w:rsid w:val="00D21640"/>
    <w:rsid w:val="00D27F16"/>
    <w:rsid w:val="00D3023D"/>
    <w:rsid w:val="00D3036A"/>
    <w:rsid w:val="00D447DA"/>
    <w:rsid w:val="00D5094D"/>
    <w:rsid w:val="00D51190"/>
    <w:rsid w:val="00D51F31"/>
    <w:rsid w:val="00D562BC"/>
    <w:rsid w:val="00D569D8"/>
    <w:rsid w:val="00D57616"/>
    <w:rsid w:val="00D57FF2"/>
    <w:rsid w:val="00D635C9"/>
    <w:rsid w:val="00D6393A"/>
    <w:rsid w:val="00D677FF"/>
    <w:rsid w:val="00D67E73"/>
    <w:rsid w:val="00D72B54"/>
    <w:rsid w:val="00D74989"/>
    <w:rsid w:val="00D8623B"/>
    <w:rsid w:val="00D86EAD"/>
    <w:rsid w:val="00D9041B"/>
    <w:rsid w:val="00DA1C99"/>
    <w:rsid w:val="00DA21BD"/>
    <w:rsid w:val="00DA33F8"/>
    <w:rsid w:val="00DB04F6"/>
    <w:rsid w:val="00DB053C"/>
    <w:rsid w:val="00DB45AC"/>
    <w:rsid w:val="00DB4F99"/>
    <w:rsid w:val="00DC0D1E"/>
    <w:rsid w:val="00DC2447"/>
    <w:rsid w:val="00DC27BF"/>
    <w:rsid w:val="00DC6107"/>
    <w:rsid w:val="00DD2DF7"/>
    <w:rsid w:val="00DD420C"/>
    <w:rsid w:val="00DD6157"/>
    <w:rsid w:val="00DE035E"/>
    <w:rsid w:val="00DE34EA"/>
    <w:rsid w:val="00DE6F47"/>
    <w:rsid w:val="00E030CF"/>
    <w:rsid w:val="00E074E2"/>
    <w:rsid w:val="00E07D6A"/>
    <w:rsid w:val="00E1376C"/>
    <w:rsid w:val="00E1408F"/>
    <w:rsid w:val="00E15882"/>
    <w:rsid w:val="00E15F3F"/>
    <w:rsid w:val="00E22BF2"/>
    <w:rsid w:val="00E3437C"/>
    <w:rsid w:val="00E46479"/>
    <w:rsid w:val="00E46CAA"/>
    <w:rsid w:val="00E51E2C"/>
    <w:rsid w:val="00E56AAB"/>
    <w:rsid w:val="00E63055"/>
    <w:rsid w:val="00E71683"/>
    <w:rsid w:val="00E735E2"/>
    <w:rsid w:val="00E73673"/>
    <w:rsid w:val="00E80920"/>
    <w:rsid w:val="00E85477"/>
    <w:rsid w:val="00E8778B"/>
    <w:rsid w:val="00E9032D"/>
    <w:rsid w:val="00E91139"/>
    <w:rsid w:val="00E9373B"/>
    <w:rsid w:val="00EA2DF7"/>
    <w:rsid w:val="00EA5D16"/>
    <w:rsid w:val="00EA6A03"/>
    <w:rsid w:val="00EA7871"/>
    <w:rsid w:val="00EA7AEB"/>
    <w:rsid w:val="00EB7909"/>
    <w:rsid w:val="00EC03C8"/>
    <w:rsid w:val="00EC3122"/>
    <w:rsid w:val="00EC57AE"/>
    <w:rsid w:val="00EC7CB3"/>
    <w:rsid w:val="00ED155A"/>
    <w:rsid w:val="00ED4AB1"/>
    <w:rsid w:val="00ED556A"/>
    <w:rsid w:val="00EE02AD"/>
    <w:rsid w:val="00EE0908"/>
    <w:rsid w:val="00EE0AB2"/>
    <w:rsid w:val="00EF05E9"/>
    <w:rsid w:val="00F201B2"/>
    <w:rsid w:val="00F37D4B"/>
    <w:rsid w:val="00F41C21"/>
    <w:rsid w:val="00F70ECE"/>
    <w:rsid w:val="00F75108"/>
    <w:rsid w:val="00F828F5"/>
    <w:rsid w:val="00F85485"/>
    <w:rsid w:val="00F8596D"/>
    <w:rsid w:val="00F8609B"/>
    <w:rsid w:val="00F93DBE"/>
    <w:rsid w:val="00F94A7B"/>
    <w:rsid w:val="00F9537E"/>
    <w:rsid w:val="00F9557F"/>
    <w:rsid w:val="00FB099E"/>
    <w:rsid w:val="00FC26CB"/>
    <w:rsid w:val="00FC7862"/>
    <w:rsid w:val="00FE5C88"/>
    <w:rsid w:val="00FF29BF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7571F"/>
  <w15:docId w15:val="{F2050DC7-2C81-4FAC-A15D-71BCE2B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909"/>
    <w:rPr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EB79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Heading3"/>
    <w:qFormat/>
    <w:rsid w:val="00EB79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B79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B7909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rsid w:val="00EB7909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EB7909"/>
    <w:rPr>
      <w:sz w:val="20"/>
    </w:rPr>
  </w:style>
  <w:style w:type="paragraph" w:styleId="BodyText">
    <w:name w:val="Body Text"/>
    <w:basedOn w:val="Normal"/>
    <w:semiHidden/>
    <w:rsid w:val="00EB7909"/>
    <w:pPr>
      <w:spacing w:after="120"/>
    </w:pPr>
  </w:style>
  <w:style w:type="paragraph" w:customStyle="1" w:styleId="Code">
    <w:name w:val="Code"/>
    <w:basedOn w:val="BodyText"/>
    <w:rsid w:val="00EB7909"/>
    <w:pPr>
      <w:keepLines/>
      <w:tabs>
        <w:tab w:val="left" w:pos="288"/>
      </w:tabs>
      <w:spacing w:after="0"/>
    </w:pPr>
    <w:rPr>
      <w:rFonts w:ascii="Courier New" w:hAnsi="Courier New" w:cs="Courier New"/>
      <w:sz w:val="20"/>
    </w:rPr>
  </w:style>
  <w:style w:type="paragraph" w:customStyle="1" w:styleId="ListItem-Bullet">
    <w:name w:val="List Item - Bullet"/>
    <w:basedOn w:val="BodyText"/>
    <w:rsid w:val="00EB7909"/>
    <w:pPr>
      <w:numPr>
        <w:numId w:val="2"/>
      </w:numPr>
      <w:spacing w:after="0"/>
    </w:pPr>
  </w:style>
  <w:style w:type="character" w:styleId="Hyperlink">
    <w:name w:val="Hyperlink"/>
    <w:basedOn w:val="DefaultParagraphFont"/>
    <w:semiHidden/>
    <w:rsid w:val="00EB7909"/>
    <w:rPr>
      <w:color w:val="0000FF"/>
      <w:u w:val="single"/>
    </w:rPr>
  </w:style>
  <w:style w:type="paragraph" w:customStyle="1" w:styleId="ListItem-Numbered">
    <w:name w:val="List Item - Numbered"/>
    <w:basedOn w:val="ListItem-Bullet"/>
    <w:rsid w:val="00EB7909"/>
    <w:pPr>
      <w:numPr>
        <w:numId w:val="12"/>
      </w:numPr>
    </w:pPr>
  </w:style>
  <w:style w:type="character" w:styleId="FollowedHyperlink">
    <w:name w:val="FollowedHyperlink"/>
    <w:basedOn w:val="DefaultParagraphFont"/>
    <w:semiHidden/>
    <w:rsid w:val="00EB790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6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85678"/>
    <w:pPr>
      <w:ind w:left="720"/>
      <w:contextualSpacing/>
    </w:pPr>
  </w:style>
  <w:style w:type="paragraph" w:customStyle="1" w:styleId="MyNormal">
    <w:name w:val="MyNormal"/>
    <w:basedOn w:val="Normal"/>
    <w:rsid w:val="00C11FA1"/>
    <w:rPr>
      <w:rFonts w:ascii="Arial" w:eastAsia="SimSun" w:hAnsi="Arial" w:cs="Arial"/>
      <w:lang w:eastAsia="zh-CN"/>
    </w:rPr>
  </w:style>
  <w:style w:type="paragraph" w:customStyle="1" w:styleId="NotesPointersL1">
    <w:name w:val="Notes Pointers L1"/>
    <w:basedOn w:val="Normal"/>
    <w:rsid w:val="00C11FA1"/>
    <w:pPr>
      <w:numPr>
        <w:numId w:val="7"/>
      </w:numPr>
      <w:spacing w:before="60"/>
    </w:pPr>
    <w:rPr>
      <w:rFonts w:ascii="Arial" w:eastAsia="SimSun" w:hAnsi="Arial" w:cs="Arial"/>
      <w:sz w:val="22"/>
      <w:lang w:eastAsia="zh-CN"/>
    </w:rPr>
  </w:style>
  <w:style w:type="table" w:styleId="TableGrid">
    <w:name w:val="Table Grid"/>
    <w:basedOn w:val="TableNormal"/>
    <w:uiPriority w:val="59"/>
    <w:rsid w:val="00DA33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x">
    <w:name w:val="tx"/>
    <w:basedOn w:val="Normal"/>
    <w:rsid w:val="00131F23"/>
    <w:pPr>
      <w:tabs>
        <w:tab w:val="left" w:pos="360"/>
      </w:tabs>
      <w:spacing w:line="260" w:lineRule="exact"/>
      <w:ind w:firstLine="360"/>
    </w:pPr>
    <w:rPr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E030CF"/>
    <w:pPr>
      <w:spacing w:before="100" w:beforeAutospacing="1" w:after="100" w:afterAutospacing="1"/>
    </w:pPr>
    <w:rPr>
      <w:rFonts w:ascii="Verdana" w:hAnsi="Verdana"/>
      <w:lang w:val="en-SG" w:eastAsia="zh-CN"/>
    </w:rPr>
  </w:style>
  <w:style w:type="character" w:customStyle="1" w:styleId="apple-converted-space">
    <w:name w:val="apple-converted-space"/>
    <w:basedOn w:val="DefaultParagraphFont"/>
    <w:rsid w:val="00E9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cottj\My%20Documents\Teaching\IT2503%20-%20AY2002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7CC6-40D5-4579-96EC-5DD46848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Template.dot</Template>
  <TotalTime>317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Lee</dc:creator>
  <cp:lastModifiedBy>Joycel</cp:lastModifiedBy>
  <cp:revision>25</cp:revision>
  <cp:lastPrinted>2011-11-24T01:22:00Z</cp:lastPrinted>
  <dcterms:created xsi:type="dcterms:W3CDTF">2015-09-07T09:53:00Z</dcterms:created>
  <dcterms:modified xsi:type="dcterms:W3CDTF">2018-09-08T09:11:00Z</dcterms:modified>
</cp:coreProperties>
</file>